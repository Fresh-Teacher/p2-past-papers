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EE" w:rsidRDefault="00B107EE" w:rsidP="00B107EE">
      <w:pPr>
        <w:spacing w:after="0" w:line="240" w:lineRule="auto"/>
        <w:jc w:val="center"/>
        <w:rPr>
          <w:rFonts w:ascii="Century Gothic" w:hAnsi="Century Gothic"/>
          <w:b/>
          <w:sz w:val="52"/>
          <w:szCs w:val="52"/>
        </w:rPr>
      </w:pPr>
    </w:p>
    <w:p w:rsidR="00B107EE" w:rsidRPr="00E3519B" w:rsidRDefault="00E3519B" w:rsidP="00B107EE">
      <w:pPr>
        <w:spacing w:after="0" w:line="240" w:lineRule="auto"/>
        <w:jc w:val="center"/>
        <w:rPr>
          <w:rFonts w:ascii="Century Gothic" w:hAnsi="Century Gothic"/>
          <w:b/>
          <w:sz w:val="48"/>
          <w:szCs w:val="52"/>
        </w:rPr>
      </w:pPr>
      <w:r w:rsidRPr="00E3519B">
        <w:rPr>
          <w:rFonts w:ascii="Century Gothic" w:hAnsi="Century Gothic"/>
          <w:b/>
          <w:sz w:val="48"/>
          <w:szCs w:val="52"/>
        </w:rPr>
        <w:t>KIBUUKA MIXED PRIMARY SCHOOL - NANSANA</w:t>
      </w:r>
    </w:p>
    <w:p w:rsidR="00B107EE" w:rsidRPr="00112849" w:rsidRDefault="004D0A23" w:rsidP="00B107EE">
      <w:pPr>
        <w:spacing w:after="0" w:line="240" w:lineRule="auto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P.2 ENTRY INTERVIEW</w:t>
      </w:r>
      <w:r w:rsidR="006D1770">
        <w:rPr>
          <w:rFonts w:ascii="Century Gothic" w:hAnsi="Century Gothic"/>
          <w:b/>
          <w:sz w:val="40"/>
          <w:szCs w:val="40"/>
        </w:rPr>
        <w:t>,</w:t>
      </w:r>
      <w:r w:rsidR="00B107EE">
        <w:rPr>
          <w:rFonts w:ascii="Century Gothic" w:hAnsi="Century Gothic"/>
          <w:b/>
          <w:sz w:val="40"/>
          <w:szCs w:val="40"/>
        </w:rPr>
        <w:t xml:space="preserve"> 202</w:t>
      </w:r>
      <w:r>
        <w:rPr>
          <w:rFonts w:ascii="Century Gothic" w:hAnsi="Century Gothic"/>
          <w:b/>
          <w:sz w:val="40"/>
          <w:szCs w:val="40"/>
        </w:rPr>
        <w:t>3</w:t>
      </w:r>
      <w:r w:rsidR="00E3519B">
        <w:rPr>
          <w:rFonts w:ascii="Century Gothic" w:hAnsi="Century Gothic"/>
          <w:b/>
          <w:sz w:val="40"/>
          <w:szCs w:val="40"/>
        </w:rPr>
        <w:t xml:space="preserve"> </w:t>
      </w:r>
    </w:p>
    <w:p w:rsidR="00B107EE" w:rsidRDefault="00B107EE" w:rsidP="00B107EE">
      <w:pPr>
        <w:spacing w:after="0" w:line="240" w:lineRule="auto"/>
        <w:rPr>
          <w:rFonts w:ascii="Century Gothic" w:hAnsi="Century Gothic"/>
          <w:b/>
          <w:sz w:val="36"/>
          <w:szCs w:val="40"/>
        </w:rPr>
      </w:pPr>
      <w:r w:rsidRPr="00780D34">
        <w:rPr>
          <w:rFonts w:ascii="Century Gothic" w:hAnsi="Century Gothic"/>
          <w:b/>
          <w:sz w:val="36"/>
          <w:szCs w:val="40"/>
        </w:rPr>
        <w:t>Pupil’s Name______</w:t>
      </w:r>
      <w:r w:rsidR="00780D34">
        <w:rPr>
          <w:rFonts w:ascii="Century Gothic" w:hAnsi="Century Gothic"/>
          <w:b/>
          <w:sz w:val="36"/>
          <w:szCs w:val="40"/>
        </w:rPr>
        <w:t>_______</w:t>
      </w:r>
      <w:r w:rsidR="004D0A23">
        <w:rPr>
          <w:rFonts w:ascii="Century Gothic" w:hAnsi="Century Gothic"/>
          <w:b/>
          <w:sz w:val="36"/>
          <w:szCs w:val="40"/>
        </w:rPr>
        <w:t>______________________</w:t>
      </w:r>
      <w:r w:rsidRPr="00780D34">
        <w:rPr>
          <w:rFonts w:ascii="Century Gothic" w:hAnsi="Century Gothic"/>
          <w:b/>
          <w:sz w:val="36"/>
          <w:szCs w:val="40"/>
        </w:rPr>
        <w:t>________</w:t>
      </w:r>
    </w:p>
    <w:p w:rsidR="000C4198" w:rsidRPr="00ED551C" w:rsidRDefault="000C4198" w:rsidP="000C4198">
      <w:pPr>
        <w:spacing w:after="0" w:line="240" w:lineRule="auto"/>
        <w:jc w:val="center"/>
        <w:rPr>
          <w:rFonts w:ascii="Century Gothic" w:hAnsi="Century Gothic"/>
          <w:b/>
          <w:sz w:val="36"/>
          <w:szCs w:val="32"/>
          <w:u w:val="single"/>
        </w:rPr>
      </w:pPr>
      <w:r w:rsidRPr="00ED551C">
        <w:rPr>
          <w:rFonts w:ascii="Century Gothic" w:hAnsi="Century Gothic"/>
          <w:b/>
          <w:sz w:val="36"/>
          <w:szCs w:val="32"/>
          <w:u w:val="single"/>
        </w:rPr>
        <w:t>ENGLISH</w:t>
      </w:r>
    </w:p>
    <w:p w:rsidR="006E72B9" w:rsidRPr="00E81DE5" w:rsidRDefault="006452EF" w:rsidP="00C85A96">
      <w:pPr>
        <w:pStyle w:val="NoSpacing"/>
        <w:numPr>
          <w:ilvl w:val="0"/>
          <w:numId w:val="1"/>
        </w:numPr>
        <w:spacing w:line="360" w:lineRule="auto"/>
        <w:rPr>
          <w:rFonts w:ascii="AbcPrint" w:hAnsi="AbcPrint"/>
          <w:b/>
          <w:sz w:val="32"/>
          <w:szCs w:val="32"/>
        </w:rPr>
      </w:pPr>
      <w:r w:rsidRPr="00E81DE5">
        <w:rPr>
          <w:rFonts w:ascii="AbcPrint" w:hAnsi="AbcPrint"/>
          <w:b/>
          <w:sz w:val="32"/>
          <w:szCs w:val="32"/>
        </w:rPr>
        <w:t>Name these pictures.</w:t>
      </w:r>
    </w:p>
    <w:p w:rsidR="008907AE" w:rsidRPr="00E81DE5" w:rsidRDefault="00E81DE5" w:rsidP="00C85A96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E81DE5">
        <w:rPr>
          <w:rFonts w:ascii="Century Gothic" w:hAnsi="Century Gothic" w:cs="Tahoma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7FDCEEC" wp14:editId="7EF7F358">
            <wp:simplePos x="0" y="0"/>
            <wp:positionH relativeFrom="column">
              <wp:posOffset>2522855</wp:posOffset>
            </wp:positionH>
            <wp:positionV relativeFrom="paragraph">
              <wp:posOffset>20320</wp:posOffset>
            </wp:positionV>
            <wp:extent cx="721360" cy="723265"/>
            <wp:effectExtent l="75247" t="77153" r="77788" b="77787"/>
            <wp:wrapNone/>
            <wp:docPr id="10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4607396">
                      <a:off x="0" y="0"/>
                      <a:ext cx="7213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DE5">
        <w:rPr>
          <w:noProof/>
        </w:rPr>
        <w:drawing>
          <wp:anchor distT="0" distB="0" distL="114300" distR="114300" simplePos="0" relativeHeight="251659264" behindDoc="0" locked="0" layoutInCell="1" allowOverlap="1" wp14:anchorId="093F7F58" wp14:editId="6404F68F">
            <wp:simplePos x="0" y="0"/>
            <wp:positionH relativeFrom="column">
              <wp:posOffset>266700</wp:posOffset>
            </wp:positionH>
            <wp:positionV relativeFrom="paragraph">
              <wp:posOffset>211455</wp:posOffset>
            </wp:positionV>
            <wp:extent cx="614045" cy="542925"/>
            <wp:effectExtent l="0" t="0" r="0" b="9525"/>
            <wp:wrapNone/>
            <wp:docPr id="747" name="Picture 6" descr="D:\New Folder\PECC Stem pictures\stool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PECC Stem pictures\stool 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70000" contrast="88000"/>
                    </a:blip>
                    <a:srcRect l="20258" r="23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5A96" w:rsidRPr="00E81DE5">
        <w:rPr>
          <w:rFonts w:ascii="AbcPrint" w:hAnsi="AbcPrint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D73B081" wp14:editId="4A471590">
            <wp:simplePos x="0" y="0"/>
            <wp:positionH relativeFrom="column">
              <wp:posOffset>4429125</wp:posOffset>
            </wp:positionH>
            <wp:positionV relativeFrom="paragraph">
              <wp:posOffset>1905</wp:posOffset>
            </wp:positionV>
            <wp:extent cx="850900" cy="800100"/>
            <wp:effectExtent l="0" t="0" r="6350" b="0"/>
            <wp:wrapNone/>
            <wp:docPr id="24" name="Picture 24" descr="F:\ \SECRETARY\new images\Animals 2\shee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SECRETARY\new images\Animals 2\sheep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2EF" w:rsidRPr="00E81DE5" w:rsidRDefault="007B5F6E" w:rsidP="00C85A96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sz w:val="32"/>
          <w:szCs w:val="32"/>
        </w:rPr>
        <w:t xml:space="preserve">            </w:t>
      </w:r>
      <w:r w:rsidR="008907AE" w:rsidRPr="00E81DE5">
        <w:rPr>
          <w:rFonts w:ascii="AbcPrint" w:hAnsi="AbcPrint"/>
          <w:sz w:val="32"/>
          <w:szCs w:val="32"/>
        </w:rPr>
        <w:t xml:space="preserve"> </w:t>
      </w:r>
      <w:r w:rsidR="008907AE" w:rsidRPr="00E81DE5">
        <w:rPr>
          <w:rFonts w:ascii="AbcPrint" w:hAnsi="AbcPrint"/>
          <w:sz w:val="32"/>
          <w:szCs w:val="32"/>
        </w:rPr>
        <w:softHyphen/>
      </w:r>
      <w:r w:rsidR="008907AE" w:rsidRPr="00E81DE5">
        <w:rPr>
          <w:rFonts w:ascii="AbcPrint" w:hAnsi="AbcPrint"/>
          <w:sz w:val="32"/>
          <w:szCs w:val="32"/>
        </w:rPr>
        <w:softHyphen/>
      </w:r>
      <w:r w:rsidR="008907AE" w:rsidRPr="00E81DE5">
        <w:rPr>
          <w:rFonts w:ascii="AbcPrint" w:hAnsi="AbcPrint"/>
          <w:sz w:val="32"/>
          <w:szCs w:val="32"/>
        </w:rPr>
        <w:softHyphen/>
      </w:r>
      <w:r w:rsidR="008907AE" w:rsidRPr="00E81DE5">
        <w:rPr>
          <w:rFonts w:ascii="AbcPrint" w:hAnsi="AbcPrint"/>
          <w:sz w:val="32"/>
          <w:szCs w:val="32"/>
        </w:rPr>
        <w:softHyphen/>
      </w:r>
      <w:r w:rsidR="008907AE" w:rsidRPr="00E81DE5">
        <w:rPr>
          <w:rFonts w:ascii="AbcPrint" w:hAnsi="AbcPrint"/>
          <w:sz w:val="32"/>
          <w:szCs w:val="32"/>
        </w:rPr>
        <w:softHyphen/>
      </w:r>
      <w:r w:rsidR="008907AE" w:rsidRPr="00E81DE5">
        <w:rPr>
          <w:rFonts w:ascii="AbcPrint" w:hAnsi="AbcPrint"/>
          <w:sz w:val="32"/>
          <w:szCs w:val="32"/>
        </w:rPr>
        <w:softHyphen/>
      </w:r>
      <w:r w:rsidR="008907AE" w:rsidRPr="00E81DE5">
        <w:rPr>
          <w:rFonts w:ascii="AbcPrint" w:hAnsi="AbcPrint"/>
          <w:sz w:val="32"/>
          <w:szCs w:val="32"/>
        </w:rPr>
        <w:softHyphen/>
      </w:r>
      <w:r w:rsidR="008907AE" w:rsidRPr="00E81DE5">
        <w:rPr>
          <w:rFonts w:ascii="AbcPrint" w:hAnsi="AbcPrint"/>
          <w:sz w:val="32"/>
          <w:szCs w:val="32"/>
        </w:rPr>
        <w:softHyphen/>
        <w:t xml:space="preserve">______________     </w:t>
      </w:r>
      <w:r w:rsidRPr="00E81DE5">
        <w:rPr>
          <w:rFonts w:ascii="AbcPrint" w:hAnsi="AbcPrint"/>
          <w:sz w:val="32"/>
          <w:szCs w:val="32"/>
        </w:rPr>
        <w:t xml:space="preserve">       </w:t>
      </w:r>
      <w:r w:rsidR="008907AE" w:rsidRPr="00E81DE5">
        <w:rPr>
          <w:rFonts w:ascii="AbcPrint" w:hAnsi="AbcPrint"/>
          <w:sz w:val="32"/>
          <w:szCs w:val="32"/>
        </w:rPr>
        <w:t xml:space="preserve">____________         </w:t>
      </w:r>
      <w:r w:rsidRPr="00E81DE5">
        <w:rPr>
          <w:rFonts w:ascii="AbcPrint" w:hAnsi="AbcPrint"/>
          <w:sz w:val="32"/>
          <w:szCs w:val="32"/>
        </w:rPr>
        <w:t xml:space="preserve"> </w:t>
      </w:r>
      <w:r w:rsidR="008907AE" w:rsidRPr="00E81DE5">
        <w:rPr>
          <w:rFonts w:ascii="AbcPrint" w:hAnsi="AbcPrint"/>
          <w:sz w:val="32"/>
          <w:szCs w:val="32"/>
        </w:rPr>
        <w:t xml:space="preserve">     __________</w:t>
      </w:r>
    </w:p>
    <w:p w:rsidR="006452EF" w:rsidRPr="00E81DE5" w:rsidRDefault="0015158E" w:rsidP="00C85A96">
      <w:pPr>
        <w:pStyle w:val="NoSpacing"/>
        <w:numPr>
          <w:ilvl w:val="0"/>
          <w:numId w:val="1"/>
        </w:numPr>
        <w:spacing w:line="360" w:lineRule="auto"/>
        <w:rPr>
          <w:rFonts w:ascii="AbcPrint" w:hAnsi="AbcPrint"/>
          <w:b/>
          <w:sz w:val="32"/>
          <w:szCs w:val="32"/>
          <w:u w:val="thick"/>
        </w:rPr>
      </w:pPr>
      <w:r w:rsidRPr="00E81DE5">
        <w:rPr>
          <w:rFonts w:ascii="AbcPrint" w:hAnsi="AbcPrint"/>
          <w:b/>
          <w:sz w:val="32"/>
          <w:szCs w:val="32"/>
          <w:u w:val="thick"/>
        </w:rPr>
        <w:t xml:space="preserve">Use </w:t>
      </w:r>
      <w:r w:rsidR="004D25E6" w:rsidRPr="00E81DE5">
        <w:rPr>
          <w:rFonts w:ascii="AbcPrint" w:hAnsi="AbcPrint"/>
          <w:b/>
          <w:sz w:val="32"/>
          <w:szCs w:val="32"/>
          <w:u w:val="thick"/>
        </w:rPr>
        <w:t>the word in brackets correctly.</w:t>
      </w:r>
    </w:p>
    <w:p w:rsidR="004D25E6" w:rsidRPr="00E81DE5" w:rsidRDefault="004D25E6" w:rsidP="00C85A96">
      <w:pPr>
        <w:pStyle w:val="NoSpacing"/>
        <w:numPr>
          <w:ilvl w:val="0"/>
          <w:numId w:val="2"/>
        </w:numPr>
        <w:spacing w:line="360" w:lineRule="auto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sz w:val="32"/>
          <w:szCs w:val="32"/>
        </w:rPr>
        <w:t>The boy is ________________ his shirt. (wash)</w:t>
      </w:r>
    </w:p>
    <w:p w:rsidR="004D25E6" w:rsidRPr="00E81DE5" w:rsidRDefault="004D25E6" w:rsidP="00C85A96">
      <w:pPr>
        <w:pStyle w:val="NoSpacing"/>
        <w:numPr>
          <w:ilvl w:val="0"/>
          <w:numId w:val="2"/>
        </w:numPr>
        <w:spacing w:line="360" w:lineRule="auto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sz w:val="32"/>
          <w:szCs w:val="32"/>
        </w:rPr>
        <w:t>They are ________________ on a bench. (sit)</w:t>
      </w:r>
    </w:p>
    <w:p w:rsidR="00E44773" w:rsidRPr="00E81DE5" w:rsidRDefault="004D25E6" w:rsidP="00E81DE5">
      <w:pPr>
        <w:pStyle w:val="NoSpacing"/>
        <w:numPr>
          <w:ilvl w:val="0"/>
          <w:numId w:val="2"/>
        </w:numPr>
        <w:spacing w:line="360" w:lineRule="auto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sz w:val="32"/>
          <w:szCs w:val="32"/>
        </w:rPr>
        <w:t>Mummy is ____________________ a cake. (bake)</w:t>
      </w:r>
    </w:p>
    <w:p w:rsidR="00524922" w:rsidRPr="00E81DE5" w:rsidRDefault="00543E4D" w:rsidP="00C85A96">
      <w:pPr>
        <w:pStyle w:val="NoSpacing"/>
        <w:numPr>
          <w:ilvl w:val="0"/>
          <w:numId w:val="1"/>
        </w:numPr>
        <w:spacing w:line="360" w:lineRule="auto"/>
        <w:rPr>
          <w:rFonts w:ascii="AbcPrint" w:hAnsi="AbcPrint"/>
          <w:b/>
          <w:sz w:val="32"/>
          <w:szCs w:val="32"/>
          <w:u w:val="thick"/>
        </w:rPr>
      </w:pPr>
      <w:r w:rsidRPr="00E81DE5">
        <w:rPr>
          <w:rFonts w:ascii="AbcPrint" w:hAnsi="AbcPrint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DF232E" wp14:editId="4D556B0F">
                <wp:simplePos x="0" y="0"/>
                <wp:positionH relativeFrom="column">
                  <wp:posOffset>-38735</wp:posOffset>
                </wp:positionH>
                <wp:positionV relativeFrom="paragraph">
                  <wp:posOffset>379730</wp:posOffset>
                </wp:positionV>
                <wp:extent cx="619125" cy="781050"/>
                <wp:effectExtent l="19050" t="0" r="28575" b="3810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781050"/>
                          <a:chOff x="10260" y="3060"/>
                          <a:chExt cx="900" cy="144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60" y="3084"/>
                            <a:ext cx="45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260" y="32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710" y="30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60" y="3600"/>
                            <a:ext cx="45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710" y="3600"/>
                            <a:ext cx="45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260" y="3780"/>
                            <a:ext cx="45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10" y="3780"/>
                            <a:ext cx="450" cy="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260" y="342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10" y="39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145" y="37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B236B" id="Group 33" o:spid="_x0000_s1026" style="position:absolute;margin-left:-3.05pt;margin-top:29.9pt;width:48.75pt;height:61.5pt;z-index:251663360" coordorigin="10260,3060" coordsize="9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">
                <v:line id="Line 3" o:spid="_x0000_s1027" style="position:absolute;flip:y;visibility:visible;mso-wrap-style:square" from="10260,3084" to="10710,3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xSw8MAAADbAAAADwAAAGRycy9kb3ducmV2LnhtbESPQWsCMRSE74X+h/CEXopmW1uR1ShV&#10;sEpvteL5sXluFve9bJNUt/++KRR6HGbmG2a+7LlVFwqx8WLgYVSAIqm8baQ2cPjYDKegYkKx2Hoh&#10;A98UYbm4vZljaf1V3umyT7XKEIklGnApdaXWsXLEGEe+I8neyQfGlGWotQ14zXBu9WNRTDRjI3nB&#10;YUdrR9V5/8UGnl3Fu81he/85xreQmHn1uj0aczfoX2agEvXpP/zX3lkD4yf4/ZJ/gF7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MUsPDAAAA2wAAAA8AAAAAAAAAAAAA&#10;AAAAoQIAAGRycy9kb3ducmV2LnhtbFBLBQYAAAAABAAEAPkAAACRAwAAAAA=&#10;" strokeweight="3pt"/>
                <v:line id="Line 4" o:spid="_x0000_s1028" style="position:absolute;visibility:visible;mso-wrap-style:square" from="10260,3240" to="1026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8jcMAAADbAAAADwAAAGRycy9kb3ducmV2LnhtbESPwWrDMBBE74X8g9hAb42chpbgRDFJ&#10;IeBDL3ZLyXGRNraJtTKS6jj5+qpQ6HGYmTfMtphsL0byoXOsYLnIQBBrZzpuFHx+HJ/WIEJENtg7&#10;JgU3ClDsZg9bzI27ckVjHRuRIBxyVNDGOORSBt2SxbBwA3Hyzs5bjEn6RhqP1wS3vXzOsldpseO0&#10;0OJAby3pS/1tFdSlPrv7yl++Tod3rY/oK+y8Uo/zab8BEWmK/+G/dmkUrF7g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K/I3DAAAA2wAAAA8AAAAAAAAAAAAA&#10;AAAAoQIAAGRycy9kb3ducmV2LnhtbFBLBQYAAAAABAAEAPkAAACRAwAAAAA=&#10;" strokeweight="3pt"/>
                <v:line id="Line 5" o:spid="_x0000_s1029" style="position:absolute;visibility:visible;mso-wrap-style:square" from="10710,3060" to="1071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i+s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yh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GL6wQAAANsAAAAPAAAAAAAAAAAAAAAA&#10;AKECAABkcnMvZG93bnJldi54bWxQSwUGAAAAAAQABAD5AAAAjwMAAAAA&#10;" strokeweight="3pt"/>
                <v:line id="Line 6" o:spid="_x0000_s1030" style="position:absolute;flip:y;visibility:visible;mso-wrap-style:square" from="10260,3600" to="1071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7MtMMAAADbAAAADwAAAGRycy9kb3ducmV2LnhtbESPQWsCMRSE74X+h/CEXopmW2mV1ShV&#10;sEpvteL5sXluFve9bJNUt/++KRR6HGbmG2a+7LlVFwqx8WLgYVSAIqm8baQ2cPjYDKegYkKx2Hoh&#10;A98UYbm4vZljaf1V3umyT7XKEIklGnApdaXWsXLEGEe+I8neyQfGlGWotQ14zXBu9WNRPGvGRvKC&#10;w47Wjqrz/osNPLmKd5vD9v5zjG8hMfPqdXs05m7Qv8xAJerTf/ivvbMGxhP4/ZJ/gF7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ezLTDAAAA2wAAAA8AAAAAAAAAAAAA&#10;AAAAoQIAAGRycy9kb3ducmV2LnhtbFBLBQYAAAAABAAEAPkAAACRAwAAAAA=&#10;" strokeweight="3pt"/>
                <v:line id="Line 7" o:spid="_x0000_s1031" style="position:absolute;visibility:visible;mso-wrap-style:square" from="10710,3600" to="1116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TE78AAADbAAAADwAAAGRycy9kb3ducmV2LnhtbERPTYvCMBC9C/6HMIK3NVVhWaqxqCB4&#10;8GJ3EY9DMralzaQkUev++s1hwePjfa+LwXbiQT40jhXMZxkIYu1Mw5WCn+/DxxeIEJENdo5JwYsC&#10;FJvxaI25cU8+06OMlUghHHJUUMfY51IGXZPFMHM9ceJuzluMCfpKGo/PFG47uciyT2mx4dRQY0/7&#10;mnRb3q2C8qhv7nfp28t1d9L6gP6MjVdqOhm2KxCRhvgW/7uPRsEyjU1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4tTE78AAADbAAAADwAAAAAAAAAAAAAAAACh&#10;AgAAZHJzL2Rvd25yZXYueG1sUEsFBgAAAAAEAAQA+QAAAI0DAAAAAA==&#10;" strokeweight="3pt"/>
                <v:line id="Line 8" o:spid="_x0000_s1032" style="position:absolute;visibility:visible;mso-wrap-style:square" from="10260,3780" to="1071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2iMMAAADbAAAADwAAAGRycy9kb3ducmV2LnhtbESPwWrDMBBE74X8g9hAb42cBkrjRDFJ&#10;IeBDL3ZLyXGRNraJtTKS6jj5+qpQ6HGYmTfMtphsL0byoXOsYLnIQBBrZzpuFHx+HJ9eQYSIbLB3&#10;TApuFKDYzR62mBt35YrGOjYiQTjkqKCNccilDLoli2HhBuLknZ23GJP0jTQerwlue/mcZS/SYsdp&#10;ocWB3lrSl/rbKqhLfXb3lb98nQ7vWh/RV9h5pR7n034DItIU/8N/7dIoWK3h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H9ojDAAAA2wAAAA8AAAAAAAAAAAAA&#10;AAAAoQIAAGRycy9kb3ducmV2LnhtbFBLBQYAAAAABAAEAPkAAACRAwAAAAA=&#10;" strokeweight="3pt"/>
                <v:line id="Line 9" o:spid="_x0000_s1033" style="position:absolute;flip:y;visibility:visible;mso-wrap-style:square" from="10710,3780" to="1116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EnvcAAAADbAAAADwAAAGRycy9kb3ducmV2LnhtbERPS2sCMRC+C/6HMIKXUrO1D8rWKLbg&#10;A29a6XnYTDeLO5NtEnX775tDwePH954tem7VhUJsvBh4mBSgSCpvG6kNHD9X96+gYkKx2HohA78U&#10;YTEfDmZYWn+VPV0OqVY5RGKJBlxKXal1rBwxxonvSDL37QNjyjDU2ga85nBu9bQoXjRjI7nBYUcf&#10;jqrT4cwGnl3F29Vxc/fziLuQmPl9vfkyZjzql2+gEvXpJv53b62Bp7w+f8k/QM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xJ73AAAAA2wAAAA8AAAAAAAAAAAAAAAAA&#10;oQIAAGRycy9kb3ducmV2LnhtbFBLBQYAAAAABAAEAPkAAACOAwAAAAA=&#10;" strokeweight="3pt"/>
                <v:line id="Line 10" o:spid="_x0000_s1034" style="position:absolute;visibility:visible;mso-wrap-style:square" from="10260,3420" to="1026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J88IAAADbAAAADwAAAGRycy9kb3ducmV2LnhtbESPT4vCMBTE7wt+h/AEb2vqHxapRlFB&#10;8LAXuyIeH8mzLTYvJYna3U+/EQSPw8z8hlmsOtuIO/lQO1YwGmYgiLUzNZcKjj+7zxmIEJENNo5J&#10;wS8FWC17HwvMjXvwge5FLEWCcMhRQRVjm0sZdEUWw9C1xMm7OG8xJulLaTw+Etw2cpxlX9JizWmh&#10;wpa2FelrcbMKir2+uL+Jv57Om2+td+gPWHulBv1uPQcRqYvv8Ku9NwqmI3h+S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eJ88IAAADbAAAADwAAAAAAAAAAAAAA&#10;AAChAgAAZHJzL2Rvd25yZXYueG1sUEsFBgAAAAAEAAQA+QAAAJADAAAAAA==&#10;" strokeweight="3pt"/>
                <v:line id="Line 11" o:spid="_x0000_s1035" style="position:absolute;visibility:visible;mso-wrap-style:square" from="10710,3960" to="1071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XhMMAAADbAAAADwAAAGRycy9kb3ducmV2LnhtbESPwWrDMBBE74X8g9hCbo1cp5TiRDFJ&#10;IeBDL3ZD6HGRNraJtTKSmrj9+qoQyHGYmTfMupzsIC7kQ+9YwfMiA0Gsnem5VXD43D+9gQgR2eDg&#10;mBT8UIByM3tYY2HclWu6NLEVCcKhQAVdjGMhZdAdWQwLNxIn7+S8xZikb6XxeE1wO8g8y16lxZ7T&#10;QocjvXekz823VdBU+uR+l/58/Np9aL1HX2PvlZo/TtsViEhTvIdv7cooeMn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lF4TDAAAA2wAAAA8AAAAAAAAAAAAA&#10;AAAAoQIAAGRycy9kb3ducmV2LnhtbFBLBQYAAAAABAAEAPkAAACRAwAAAAA=&#10;" strokeweight="3pt"/>
                <v:line id="Line 12" o:spid="_x0000_s1036" style="position:absolute;visibility:visible;mso-wrap-style:square" from="11145,3780" to="11145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qa8EAAADbAAAADwAAAGRycy9kb3ducmV2LnhtbESPQYvCMBSE78L+h/CEvWmqKyLVKK4g&#10;eNiLVcTjI3m2xealJFnt7q83guBxmJlvmMWqs424kQ+1YwWjYQaCWDtTc6ngeNgOZiBCRDbYOCYF&#10;fxRgtfzoLTA37s57uhWxFAnCIUcFVYxtLmXQFVkMQ9cSJ+/ivMWYpC+l8XhPcNvIcZZNpcWa00KF&#10;LW0q0tfi1yoodvri/r/89XT+/tF6i36PtVfqs9+t5yAidfEdfrV3RsFkA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wCprwQAAANsAAAAPAAAAAAAAAAAAAAAA&#10;AKECAABkcnMvZG93bnJldi54bWxQSwUGAAAAAAQABAD5AAAAjwMAAAAA&#10;" strokeweight="3pt"/>
              </v:group>
            </w:pict>
          </mc:Fallback>
        </mc:AlternateContent>
      </w:r>
      <w:r w:rsidR="001367BD" w:rsidRPr="00E81DE5">
        <w:rPr>
          <w:rFonts w:ascii="AbcPrint" w:hAnsi="AbcPrint"/>
          <w:b/>
          <w:sz w:val="32"/>
          <w:szCs w:val="32"/>
          <w:u w:val="thick"/>
        </w:rPr>
        <w:t>Answer correctly.</w:t>
      </w:r>
    </w:p>
    <w:p w:rsidR="001367BD" w:rsidRPr="00E81DE5" w:rsidRDefault="00C85A96" w:rsidP="00C85A96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B926EE" wp14:editId="34174078">
                <wp:simplePos x="0" y="0"/>
                <wp:positionH relativeFrom="column">
                  <wp:posOffset>880745</wp:posOffset>
                </wp:positionH>
                <wp:positionV relativeFrom="paragraph">
                  <wp:posOffset>29210</wp:posOffset>
                </wp:positionV>
                <wp:extent cx="504825" cy="609600"/>
                <wp:effectExtent l="0" t="19050" r="28575" b="1905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609600"/>
                          <a:chOff x="9360" y="5220"/>
                          <a:chExt cx="720" cy="720"/>
                        </a:xfrm>
                      </wpg:grpSpPr>
                      <wps:wsp>
                        <wps:cNvPr id="47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9360" y="5300"/>
                            <a:ext cx="720" cy="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540" y="5220"/>
                            <a:ext cx="360" cy="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A2FA5" id="Group 46" o:spid="_x0000_s1026" style="position:absolute;margin-left:69.35pt;margin-top:2.3pt;width:39.75pt;height:48pt;z-index:251665408" coordorigin="9360,5220" coordsize="7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">
                <v:oval id="Oval 14" o:spid="_x0000_s1027" style="position:absolute;left:9360;top:5300;width:72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UIsMA&#10;AADbAAAADwAAAGRycy9kb3ducmV2LnhtbESPQWsCMRSE7wX/Q3iCl6LZqqisRpHSoldX8fzYPDer&#10;m5d1k+rWX2+EQo/DzHzDLFatrcSNGl86VvAxSEAQ506XXCg47L/7MxA+IGusHJOCX/KwWnbeFphq&#10;d+cd3bJQiAhhn6ICE0KdSulzQxb9wNXE0Tu5xmKIsimkbvAe4baSwySZSIslxwWDNX0ayi/Zj1Uw&#10;Oe83JqmOX8fH+zlsR7tr9thclep12/UcRKA2/If/2lutYDyF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dUIsMAAADbAAAADwAAAAAAAAAAAAAAAACYAgAAZHJzL2Rv&#10;d25yZXYueG1sUEsFBgAAAAAEAAQA9QAAAIgDAAAAAA==&#10;" strokeweight="1.5pt"/>
                <v:oval id="Oval 15" o:spid="_x0000_s1028" style="position:absolute;left:9540;top:5220;width:36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1j0MEA&#10;AADbAAAADwAAAGRycy9kb3ducmV2LnhtbERPPWvDMBDdC/kP4gLdGrkhtMWNYkxIIHRz0qHjYZ0t&#10;N9bJsRRb/ffVUOj4eN/bItpeTDT6zrGC51UGgrh2uuNWwefl+PQGwgdkjb1jUvBDHord4mGLuXYz&#10;VzSdQytSCPscFZgQhlxKXxuy6FduIE5c40aLIcGxlXrEOYXbXq6z7EVa7Dg1GBxob6i+nu9Wwf37&#10;enudy8Ol+1rTRzbHqomNUepxGct3EIFi+Bf/uU9awSa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9Y9DBAAAA2wAAAA8AAAAAAAAAAAAAAAAAmAIAAGRycy9kb3du&#10;cmV2LnhtbFBLBQYAAAAABAAEAPUAAACGAwAAAAA=&#10;" strokeweight="3pt">
                  <v:stroke linestyle="thinThin"/>
                </v:oval>
              </v:group>
            </w:pict>
          </mc:Fallback>
        </mc:AlternateContent>
      </w:r>
      <w:r w:rsidR="001367BD" w:rsidRPr="00E81DE5">
        <w:rPr>
          <w:rFonts w:ascii="AbcPrint" w:hAnsi="AbcPrint"/>
          <w:sz w:val="32"/>
          <w:szCs w:val="32"/>
        </w:rPr>
        <w:t xml:space="preserve">                     a) Where is the doll?</w:t>
      </w:r>
    </w:p>
    <w:p w:rsidR="001367BD" w:rsidRPr="00E81DE5" w:rsidRDefault="00322D78" w:rsidP="00C85A96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D5BAF0F" wp14:editId="7157B4FA">
            <wp:simplePos x="0" y="0"/>
            <wp:positionH relativeFrom="column">
              <wp:posOffset>238125</wp:posOffset>
            </wp:positionH>
            <wp:positionV relativeFrom="paragraph">
              <wp:posOffset>27824</wp:posOffset>
            </wp:positionV>
            <wp:extent cx="333375" cy="424295"/>
            <wp:effectExtent l="0" t="0" r="0" b="0"/>
            <wp:wrapNone/>
            <wp:docPr id="45" name="Picture 45" descr="F:\ \SECRETARY\NEW PICS\MY PHOTOS\PICTURES\LISA EVE\doll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 \SECRETARY\NEW PICS\MY PHOTOS\PICTURES\LISA EVE\doll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6" t="10556" r="72912" b="69739"/>
                    <a:stretch/>
                  </pic:blipFill>
                  <pic:spPr bwMode="auto">
                    <a:xfrm>
                      <a:off x="0" y="0"/>
                      <a:ext cx="333465" cy="4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BD" w:rsidRPr="00E81DE5">
        <w:rPr>
          <w:rFonts w:ascii="AbcPrint" w:hAnsi="AbcPrint"/>
          <w:sz w:val="32"/>
          <w:szCs w:val="32"/>
        </w:rPr>
        <w:t xml:space="preserve">                         __________________________________________________</w:t>
      </w:r>
    </w:p>
    <w:p w:rsidR="001367BD" w:rsidRPr="00E81DE5" w:rsidRDefault="001367BD" w:rsidP="00C85A96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sz w:val="32"/>
          <w:szCs w:val="32"/>
        </w:rPr>
        <w:t xml:space="preserve">                     b) Is the pot on the chair?</w:t>
      </w:r>
    </w:p>
    <w:p w:rsidR="00C85A96" w:rsidRPr="00E81DE5" w:rsidRDefault="00956026" w:rsidP="00721F91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6CC1598" wp14:editId="4E65267C">
            <wp:simplePos x="0" y="0"/>
            <wp:positionH relativeFrom="column">
              <wp:posOffset>600075</wp:posOffset>
            </wp:positionH>
            <wp:positionV relativeFrom="paragraph">
              <wp:posOffset>8255</wp:posOffset>
            </wp:positionV>
            <wp:extent cx="1104638" cy="989704"/>
            <wp:effectExtent l="0" t="0" r="635" b="1270"/>
            <wp:wrapNone/>
            <wp:docPr id="49" name="Picture 49" descr="F:\ \PRETTIE FOLDER\PRETTIE AND PRECIOUS\BACK-UP\amper aliya\WORK CLEAN\NEW ORGANISED WORK\ACHIEVERS' WORK ALL\ALL diagrampics\diagram 2\PICS 1\am cooking foo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 \PRETTIE FOLDER\PRETTIE AND PRECIOUS\BACK-UP\amper aliya\WORK CLEAN\NEW ORGANISED WORK\ACHIEVERS' WORK ALL\ALL diagrampics\diagram 2\PICS 1\am cooking food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638" cy="9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DE5">
        <w:rPr>
          <w:rFonts w:ascii="AbcPrint" w:hAnsi="AbcPrin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DFBF3" wp14:editId="56177344">
                <wp:simplePos x="0" y="0"/>
                <wp:positionH relativeFrom="column">
                  <wp:posOffset>114300</wp:posOffset>
                </wp:positionH>
                <wp:positionV relativeFrom="paragraph">
                  <wp:posOffset>386715</wp:posOffset>
                </wp:positionV>
                <wp:extent cx="542925" cy="2476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D78" w:rsidRPr="00322D78" w:rsidRDefault="00322D78" w:rsidP="00322D78">
                            <w:pPr>
                              <w:pStyle w:val="NoSpacing"/>
                              <w:rPr>
                                <w:rFonts w:ascii="AbcPrint" w:hAnsi="AbcPrint"/>
                                <w:b/>
                              </w:rPr>
                            </w:pPr>
                            <w:r w:rsidRPr="00322D78">
                              <w:rPr>
                                <w:rFonts w:ascii="AbcPrint" w:hAnsi="AbcPrint"/>
                                <w:b/>
                              </w:rPr>
                              <w:t>Sarah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DDFBF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9pt;margin-top:30.45pt;width:42.7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" fillcolor="white [3201]" stroked="f" strokeweight=".5pt">
                <v:fill opacity="0"/>
                <v:textbox>
                  <w:txbxContent>
                    <w:p w:rsidR="00322D78" w:rsidRPr="00322D78" w:rsidRDefault="00322D78" w:rsidP="00322D78">
                      <w:pPr>
                        <w:pStyle w:val="NoSpacing"/>
                        <w:rPr>
                          <w:rFonts w:ascii="AbcPrint" w:hAnsi="AbcPrint"/>
                          <w:b/>
                        </w:rPr>
                      </w:pPr>
                      <w:r w:rsidRPr="00322D78">
                        <w:rPr>
                          <w:rFonts w:ascii="AbcPrint" w:hAnsi="AbcPrint"/>
                          <w:b/>
                        </w:rPr>
                        <w:t>Sarah</w:t>
                      </w:r>
                    </w:p>
                  </w:txbxContent>
                </v:textbox>
              </v:shape>
            </w:pict>
          </mc:Fallback>
        </mc:AlternateContent>
      </w:r>
      <w:r w:rsidR="001367BD" w:rsidRPr="00E81DE5">
        <w:rPr>
          <w:rFonts w:ascii="AbcPrint" w:hAnsi="AbcPrint"/>
          <w:sz w:val="32"/>
          <w:szCs w:val="32"/>
        </w:rPr>
        <w:t xml:space="preserve">                         __________________________________________________</w:t>
      </w:r>
    </w:p>
    <w:p w:rsidR="001367BD" w:rsidRPr="00E81DE5" w:rsidRDefault="00E81DE5" w:rsidP="00C85A96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sz w:val="32"/>
          <w:szCs w:val="32"/>
        </w:rPr>
        <w:t xml:space="preserve">                      </w:t>
      </w:r>
      <w:proofErr w:type="gramStart"/>
      <w:r w:rsidR="001367BD" w:rsidRPr="00E81DE5">
        <w:rPr>
          <w:rFonts w:ascii="AbcPrint" w:hAnsi="AbcPrint"/>
          <w:sz w:val="32"/>
          <w:szCs w:val="32"/>
        </w:rPr>
        <w:t>c</w:t>
      </w:r>
      <w:r w:rsidRPr="00E81DE5">
        <w:rPr>
          <w:rFonts w:ascii="AbcPrint" w:hAnsi="AbcPrint"/>
          <w:sz w:val="32"/>
          <w:szCs w:val="32"/>
        </w:rPr>
        <w:t>)</w:t>
      </w:r>
      <w:r w:rsidR="001367BD" w:rsidRPr="00E81DE5">
        <w:rPr>
          <w:rFonts w:ascii="AbcPrint" w:hAnsi="AbcPrint"/>
          <w:sz w:val="32"/>
          <w:szCs w:val="32"/>
        </w:rPr>
        <w:t>What</w:t>
      </w:r>
      <w:proofErr w:type="gramEnd"/>
      <w:r w:rsidR="001367BD" w:rsidRPr="00E81DE5">
        <w:rPr>
          <w:rFonts w:ascii="AbcPrint" w:hAnsi="AbcPrint"/>
          <w:sz w:val="32"/>
          <w:szCs w:val="32"/>
        </w:rPr>
        <w:t xml:space="preserve"> is Sarah doing?</w:t>
      </w:r>
    </w:p>
    <w:p w:rsidR="00721F91" w:rsidRPr="00E81DE5" w:rsidRDefault="001367BD" w:rsidP="00E81DE5">
      <w:pPr>
        <w:pStyle w:val="NoSpacing"/>
        <w:spacing w:line="360" w:lineRule="auto"/>
        <w:ind w:left="360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sz w:val="32"/>
          <w:szCs w:val="32"/>
        </w:rPr>
        <w:t xml:space="preserve">                       __________________________________________________</w:t>
      </w:r>
    </w:p>
    <w:p w:rsidR="00C85A96" w:rsidRPr="00E81DE5" w:rsidRDefault="00543E4D" w:rsidP="00C85A96">
      <w:pPr>
        <w:pStyle w:val="NoSpacing"/>
        <w:numPr>
          <w:ilvl w:val="0"/>
          <w:numId w:val="1"/>
        </w:numPr>
        <w:spacing w:line="360" w:lineRule="auto"/>
        <w:rPr>
          <w:rFonts w:ascii="AbcPrint" w:hAnsi="AbcPrint"/>
          <w:b/>
          <w:sz w:val="32"/>
          <w:szCs w:val="32"/>
          <w:u w:val="thick"/>
        </w:rPr>
      </w:pPr>
      <w:r>
        <w:rPr>
          <w:rFonts w:ascii="AbcPrint" w:hAnsi="AbcPrint"/>
          <w:b/>
          <w:sz w:val="32"/>
          <w:szCs w:val="32"/>
          <w:u w:val="thick"/>
        </w:rPr>
        <w:t>Fill in correctly.</w:t>
      </w:r>
    </w:p>
    <w:p w:rsidR="00E92010" w:rsidRPr="00E81DE5" w:rsidRDefault="00816948" w:rsidP="00E92010">
      <w:pPr>
        <w:pStyle w:val="NoSpacing"/>
        <w:spacing w:line="360" w:lineRule="auto"/>
        <w:ind w:left="720"/>
        <w:rPr>
          <w:rFonts w:ascii="AbcPrint" w:hAnsi="AbcPrint"/>
          <w:b/>
          <w:sz w:val="32"/>
          <w:szCs w:val="32"/>
        </w:rPr>
      </w:pPr>
      <w:proofErr w:type="gramStart"/>
      <w:r w:rsidRPr="00E81DE5">
        <w:rPr>
          <w:rFonts w:ascii="AbcPrint" w:hAnsi="AbcPrint"/>
          <w:b/>
          <w:sz w:val="32"/>
          <w:szCs w:val="32"/>
          <w:u w:val="thick"/>
        </w:rPr>
        <w:t>singular</w:t>
      </w:r>
      <w:proofErr w:type="gramEnd"/>
      <w:r w:rsidRPr="00E81DE5">
        <w:rPr>
          <w:rFonts w:ascii="AbcPrint" w:hAnsi="AbcPrint"/>
          <w:b/>
          <w:sz w:val="32"/>
          <w:szCs w:val="32"/>
        </w:rPr>
        <w:t xml:space="preserve">                    </w:t>
      </w:r>
      <w:r w:rsidRPr="00E81DE5">
        <w:rPr>
          <w:rFonts w:ascii="AbcPrint" w:hAnsi="AbcPrint"/>
          <w:b/>
          <w:sz w:val="32"/>
          <w:szCs w:val="32"/>
          <w:u w:val="thick"/>
        </w:rPr>
        <w:t>plural</w:t>
      </w:r>
    </w:p>
    <w:p w:rsidR="00816948" w:rsidRPr="00E81DE5" w:rsidRDefault="00816948" w:rsidP="00E92010">
      <w:pPr>
        <w:pStyle w:val="NoSpacing"/>
        <w:spacing w:line="360" w:lineRule="auto"/>
        <w:ind w:left="720"/>
        <w:rPr>
          <w:rFonts w:ascii="AbcPrint" w:hAnsi="AbcPrint"/>
          <w:sz w:val="32"/>
          <w:szCs w:val="32"/>
        </w:rPr>
      </w:pPr>
      <w:r w:rsidRPr="00E81DE5">
        <w:rPr>
          <w:rFonts w:ascii="AbcPrint" w:hAnsi="AbcPrint"/>
          <w:sz w:val="32"/>
          <w:szCs w:val="32"/>
        </w:rPr>
        <w:t xml:space="preserve">______________           </w:t>
      </w:r>
      <w:proofErr w:type="gramStart"/>
      <w:r w:rsidRPr="00E81DE5">
        <w:rPr>
          <w:rFonts w:ascii="AbcPrint" w:hAnsi="AbcPrint"/>
          <w:sz w:val="32"/>
          <w:szCs w:val="32"/>
        </w:rPr>
        <w:t>children</w:t>
      </w:r>
      <w:proofErr w:type="gramEnd"/>
    </w:p>
    <w:p w:rsidR="00FF0816" w:rsidRDefault="00816948" w:rsidP="00E81DE5">
      <w:pPr>
        <w:pStyle w:val="NoSpacing"/>
        <w:spacing w:line="360" w:lineRule="auto"/>
        <w:ind w:left="720"/>
        <w:rPr>
          <w:rFonts w:ascii="AbcPrint" w:hAnsi="AbcPrint"/>
          <w:sz w:val="32"/>
          <w:szCs w:val="32"/>
        </w:rPr>
      </w:pPr>
      <w:proofErr w:type="gramStart"/>
      <w:r w:rsidRPr="00E81DE5">
        <w:rPr>
          <w:rFonts w:ascii="AbcPrint" w:hAnsi="AbcPrint"/>
          <w:sz w:val="32"/>
          <w:szCs w:val="32"/>
        </w:rPr>
        <w:t>wife</w:t>
      </w:r>
      <w:proofErr w:type="gramEnd"/>
      <w:r w:rsidRPr="00E81DE5">
        <w:rPr>
          <w:rFonts w:ascii="AbcPrint" w:hAnsi="AbcPrint"/>
          <w:sz w:val="32"/>
          <w:szCs w:val="32"/>
        </w:rPr>
        <w:t xml:space="preserve">                        __________________</w:t>
      </w:r>
    </w:p>
    <w:p w:rsidR="001C709A" w:rsidRDefault="001C709A" w:rsidP="00E81DE5">
      <w:pPr>
        <w:pStyle w:val="NoSpacing"/>
        <w:spacing w:line="360" w:lineRule="auto"/>
        <w:ind w:left="720"/>
        <w:rPr>
          <w:rFonts w:ascii="AbcPrint" w:hAnsi="AbcPrint"/>
          <w:sz w:val="32"/>
          <w:szCs w:val="32"/>
        </w:rPr>
      </w:pPr>
    </w:p>
    <w:p w:rsidR="001C709A" w:rsidRDefault="001C709A" w:rsidP="00E81DE5">
      <w:pPr>
        <w:pStyle w:val="NoSpacing"/>
        <w:spacing w:line="360" w:lineRule="auto"/>
        <w:ind w:left="720"/>
        <w:rPr>
          <w:rFonts w:ascii="AbcPrint" w:hAnsi="AbcPrint"/>
          <w:sz w:val="32"/>
          <w:szCs w:val="32"/>
        </w:rPr>
      </w:pPr>
    </w:p>
    <w:p w:rsidR="001C709A" w:rsidRDefault="001C709A" w:rsidP="00E81DE5">
      <w:pPr>
        <w:pStyle w:val="NoSpacing"/>
        <w:spacing w:line="360" w:lineRule="auto"/>
        <w:ind w:left="720"/>
        <w:rPr>
          <w:rFonts w:ascii="AbcPrint" w:hAnsi="AbcPrint"/>
          <w:sz w:val="32"/>
          <w:szCs w:val="32"/>
        </w:rPr>
      </w:pPr>
    </w:p>
    <w:p w:rsidR="000C4198" w:rsidRPr="001C709A" w:rsidRDefault="001C709A" w:rsidP="001C709A">
      <w:pPr>
        <w:pStyle w:val="NoSpacing"/>
        <w:spacing w:line="360" w:lineRule="auto"/>
        <w:ind w:left="72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ED551C">
        <w:rPr>
          <w:rFonts w:ascii="Century Gothic" w:hAnsi="Century Gothic"/>
          <w:b/>
          <w:sz w:val="36"/>
          <w:szCs w:val="32"/>
          <w:u w:val="single"/>
        </w:rPr>
        <w:t>MATHEMATICS</w:t>
      </w:r>
    </w:p>
    <w:p w:rsidR="001C709A" w:rsidRPr="00DD7AC4" w:rsidRDefault="001C709A" w:rsidP="001C709A">
      <w:pPr>
        <w:pStyle w:val="NoSpacing"/>
        <w:numPr>
          <w:ilvl w:val="0"/>
          <w:numId w:val="10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DD7AC4">
        <w:rPr>
          <w:rFonts w:ascii="AbcPrint" w:hAnsi="AbcPrint"/>
          <w:b/>
          <w:sz w:val="32"/>
          <w:szCs w:val="32"/>
        </w:rPr>
        <w:t>Which number comes after?</w:t>
      </w:r>
    </w:p>
    <w:p w:rsidR="001C709A" w:rsidRPr="00DD7AC4" w:rsidRDefault="001C709A" w:rsidP="001C709A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7 = ________</w:t>
      </w:r>
    </w:p>
    <w:p w:rsidR="001C709A" w:rsidRPr="00DD7AC4" w:rsidRDefault="001C709A" w:rsidP="001C709A">
      <w:pPr>
        <w:pStyle w:val="NoSpacing"/>
        <w:numPr>
          <w:ilvl w:val="0"/>
          <w:numId w:val="10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DD7AC4">
        <w:rPr>
          <w:rFonts w:ascii="AbcPrint" w:hAnsi="AbcPrint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2CE5A" wp14:editId="11433946">
                <wp:simplePos x="0" y="0"/>
                <wp:positionH relativeFrom="column">
                  <wp:posOffset>2009775</wp:posOffset>
                </wp:positionH>
                <wp:positionV relativeFrom="paragraph">
                  <wp:posOffset>106045</wp:posOffset>
                </wp:positionV>
                <wp:extent cx="1905000" cy="7048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4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2D047" id="Oval 28" o:spid="_x0000_s1026" style="position:absolute;margin-left:158.25pt;margin-top:8.35pt;width:150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" filled="f" strokecolor="black [3213]" strokeweight="1.5pt"/>
            </w:pict>
          </mc:Fallback>
        </mc:AlternateContent>
      </w:r>
      <w:r w:rsidRPr="00DD7AC4">
        <w:rPr>
          <w:rFonts w:ascii="AbcPrint" w:hAnsi="AbcPrint"/>
          <w:b/>
          <w:sz w:val="32"/>
          <w:szCs w:val="32"/>
        </w:rPr>
        <w:t>Draw these sets.</w:t>
      </w:r>
    </w:p>
    <w:p w:rsidR="001C709A" w:rsidRPr="00DD7AC4" w:rsidRDefault="001C709A" w:rsidP="001C709A">
      <w:pPr>
        <w:pStyle w:val="NoSpacing"/>
        <w:numPr>
          <w:ilvl w:val="0"/>
          <w:numId w:val="8"/>
        </w:numPr>
        <w:spacing w:line="276" w:lineRule="auto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A set of 3 flower.</w:t>
      </w:r>
    </w:p>
    <w:p w:rsidR="001C709A" w:rsidRDefault="001C709A" w:rsidP="001C709A">
      <w:pPr>
        <w:pStyle w:val="NoSpacing"/>
        <w:spacing w:line="276" w:lineRule="auto"/>
        <w:ind w:left="720"/>
        <w:rPr>
          <w:rFonts w:ascii="AbcPrint" w:hAnsi="AbcPrint"/>
          <w:sz w:val="32"/>
          <w:szCs w:val="32"/>
        </w:rPr>
      </w:pPr>
    </w:p>
    <w:p w:rsidR="001C709A" w:rsidRPr="00DD7AC4" w:rsidRDefault="001C709A" w:rsidP="001C709A">
      <w:pPr>
        <w:pStyle w:val="NoSpacing"/>
        <w:spacing w:line="276" w:lineRule="auto"/>
        <w:ind w:left="720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8FF88" wp14:editId="1D6FDABA">
                <wp:simplePos x="0" y="0"/>
                <wp:positionH relativeFrom="column">
                  <wp:posOffset>1857375</wp:posOffset>
                </wp:positionH>
                <wp:positionV relativeFrom="paragraph">
                  <wp:posOffset>215265</wp:posOffset>
                </wp:positionV>
                <wp:extent cx="1905000" cy="6667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66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69BDE" id="Oval 29" o:spid="_x0000_s1026" style="position:absolute;margin-left:146.25pt;margin-top:16.95pt;width:150pt;height:5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" filled="f" strokecolor="black [3213]" strokeweight="1.5pt"/>
            </w:pict>
          </mc:Fallback>
        </mc:AlternateContent>
      </w:r>
    </w:p>
    <w:p w:rsidR="001C709A" w:rsidRPr="00DD7AC4" w:rsidRDefault="001C709A" w:rsidP="001C709A">
      <w:pPr>
        <w:pStyle w:val="NoSpacing"/>
        <w:numPr>
          <w:ilvl w:val="0"/>
          <w:numId w:val="8"/>
        </w:numPr>
        <w:spacing w:line="276" w:lineRule="auto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A set of 6 cups.</w:t>
      </w:r>
    </w:p>
    <w:p w:rsidR="001C709A" w:rsidRPr="00DD7AC4" w:rsidRDefault="001C709A" w:rsidP="001C709A">
      <w:pPr>
        <w:pStyle w:val="NoSpacing"/>
        <w:spacing w:line="276" w:lineRule="auto"/>
        <w:rPr>
          <w:rFonts w:ascii="AbcPrint" w:hAnsi="AbcPrint"/>
          <w:b/>
          <w:sz w:val="32"/>
          <w:szCs w:val="32"/>
          <w:u w:val="thick"/>
        </w:rPr>
      </w:pPr>
    </w:p>
    <w:p w:rsidR="001C709A" w:rsidRPr="00DD7AC4" w:rsidRDefault="001C709A" w:rsidP="001C709A">
      <w:pPr>
        <w:pStyle w:val="NoSpacing"/>
        <w:numPr>
          <w:ilvl w:val="0"/>
          <w:numId w:val="10"/>
        </w:numPr>
        <w:spacing w:line="276" w:lineRule="auto"/>
        <w:rPr>
          <w:rFonts w:ascii="AbcPrint" w:hAnsi="AbcPrint"/>
          <w:b/>
          <w:sz w:val="32"/>
          <w:szCs w:val="32"/>
          <w:u w:val="thick"/>
        </w:rPr>
      </w:pPr>
      <w:r w:rsidRPr="00DD7AC4">
        <w:rPr>
          <w:rFonts w:ascii="AbcPrint" w:hAnsi="AbcPrint"/>
          <w:b/>
          <w:sz w:val="32"/>
          <w:szCs w:val="32"/>
          <w:u w:val="thick"/>
        </w:rPr>
        <w:t>Read, understand and show the working.</w:t>
      </w:r>
    </w:p>
    <w:p w:rsidR="001C709A" w:rsidRPr="00DD7AC4" w:rsidRDefault="001C709A" w:rsidP="001C709A">
      <w:pPr>
        <w:pStyle w:val="NoSpacing"/>
        <w:numPr>
          <w:ilvl w:val="0"/>
          <w:numId w:val="9"/>
        </w:numPr>
        <w:spacing w:line="276" w:lineRule="auto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How many legs have 3 boys?</w:t>
      </w:r>
    </w:p>
    <w:p w:rsidR="001C709A" w:rsidRPr="00DD7AC4" w:rsidRDefault="001C709A" w:rsidP="001C709A">
      <w:pPr>
        <w:pStyle w:val="NoSpacing"/>
        <w:spacing w:line="276" w:lineRule="auto"/>
        <w:ind w:left="720"/>
        <w:rPr>
          <w:rFonts w:ascii="AbcPrint" w:hAnsi="AbcPrint"/>
          <w:sz w:val="32"/>
          <w:szCs w:val="32"/>
        </w:rPr>
      </w:pPr>
    </w:p>
    <w:p w:rsidR="001C709A" w:rsidRPr="00DD7AC4" w:rsidRDefault="001C709A" w:rsidP="001C709A">
      <w:pPr>
        <w:pStyle w:val="NoSpacing"/>
        <w:spacing w:line="276" w:lineRule="auto"/>
        <w:ind w:left="720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_______________________________________________________________</w:t>
      </w:r>
    </w:p>
    <w:p w:rsidR="001C709A" w:rsidRPr="00DD7AC4" w:rsidRDefault="001C709A" w:rsidP="001C709A">
      <w:pPr>
        <w:pStyle w:val="NoSpacing"/>
        <w:numPr>
          <w:ilvl w:val="0"/>
          <w:numId w:val="9"/>
        </w:numPr>
        <w:spacing w:line="276" w:lineRule="auto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Ten take away six equals.</w:t>
      </w:r>
    </w:p>
    <w:p w:rsidR="001C709A" w:rsidRPr="00DD7AC4" w:rsidRDefault="001C709A" w:rsidP="001C709A">
      <w:pPr>
        <w:pStyle w:val="NoSpacing"/>
        <w:spacing w:line="276" w:lineRule="auto"/>
        <w:ind w:left="720"/>
        <w:rPr>
          <w:rFonts w:ascii="AbcPrint" w:hAnsi="AbcPrint"/>
          <w:sz w:val="32"/>
          <w:szCs w:val="32"/>
        </w:rPr>
      </w:pPr>
    </w:p>
    <w:p w:rsidR="001C709A" w:rsidRPr="00DD7AC4" w:rsidRDefault="001C709A" w:rsidP="001C709A">
      <w:pPr>
        <w:pStyle w:val="NoSpacing"/>
        <w:spacing w:line="276" w:lineRule="auto"/>
        <w:ind w:left="720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_______________________________________________________________</w:t>
      </w:r>
    </w:p>
    <w:p w:rsidR="001C709A" w:rsidRPr="00DD7AC4" w:rsidRDefault="001C709A" w:rsidP="001C709A">
      <w:pPr>
        <w:pStyle w:val="NoSpacing"/>
        <w:numPr>
          <w:ilvl w:val="0"/>
          <w:numId w:val="9"/>
        </w:numPr>
        <w:spacing w:line="276" w:lineRule="auto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A cat has two ears. How many ears do 3 cats have?</w:t>
      </w:r>
    </w:p>
    <w:p w:rsidR="001C709A" w:rsidRPr="00DD7AC4" w:rsidRDefault="001C709A" w:rsidP="001C709A">
      <w:pPr>
        <w:pStyle w:val="NoSpacing"/>
        <w:spacing w:line="276" w:lineRule="auto"/>
        <w:ind w:left="720"/>
        <w:rPr>
          <w:rFonts w:ascii="AbcPrint" w:hAnsi="AbcPrint"/>
          <w:sz w:val="32"/>
          <w:szCs w:val="32"/>
        </w:rPr>
      </w:pPr>
    </w:p>
    <w:p w:rsidR="001C709A" w:rsidRPr="00DD7AC4" w:rsidRDefault="001C709A" w:rsidP="001C709A">
      <w:pPr>
        <w:pStyle w:val="NoSpacing"/>
        <w:spacing w:line="276" w:lineRule="auto"/>
        <w:ind w:left="720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_____________________________________________________________</w:t>
      </w:r>
    </w:p>
    <w:p w:rsidR="001C709A" w:rsidRPr="00DD7AC4" w:rsidRDefault="001C709A" w:rsidP="001C709A">
      <w:pPr>
        <w:pStyle w:val="NoSpacing"/>
        <w:numPr>
          <w:ilvl w:val="0"/>
          <w:numId w:val="10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DD7AC4">
        <w:rPr>
          <w:rFonts w:ascii="AbcPrint" w:hAnsi="AbcPrint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26CEA3" wp14:editId="56D21E7A">
                <wp:simplePos x="0" y="0"/>
                <wp:positionH relativeFrom="column">
                  <wp:posOffset>2990850</wp:posOffset>
                </wp:positionH>
                <wp:positionV relativeFrom="paragraph">
                  <wp:posOffset>104140</wp:posOffset>
                </wp:positionV>
                <wp:extent cx="904875" cy="733425"/>
                <wp:effectExtent l="0" t="0" r="28575" b="28575"/>
                <wp:wrapNone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733425"/>
                          <a:chOff x="0" y="0"/>
                          <a:chExt cx="904875" cy="733425"/>
                        </a:xfrm>
                      </wpg:grpSpPr>
                      <wps:wsp>
                        <wps:cNvPr id="828" name="Isosceles Triangle 828"/>
                        <wps:cNvSpPr/>
                        <wps:spPr>
                          <a:xfrm>
                            <a:off x="0" y="0"/>
                            <a:ext cx="904875" cy="7334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Straight Connector 829"/>
                        <wps:cNvCnPr/>
                        <wps:spPr>
                          <a:xfrm>
                            <a:off x="457200" y="0"/>
                            <a:ext cx="0" cy="7334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14B96" id="Group 830" o:spid="_x0000_s1026" style="position:absolute;margin-left:235.5pt;margin-top:8.2pt;width:71.25pt;height:57.75pt;z-index:251672576" coordsize="9048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28" o:spid="_x0000_s1027" type="#_x0000_t5" style="position:absolute;width:9048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ZlMEA&#10;AADcAAAADwAAAGRycy9kb3ducmV2LnhtbERPy4rCMBTdC/5DuMJsZEx9MJRqFBEFF27Ugdlemmvb&#10;meamTWKtfz9ZCC4P573a9KYWHTlfWVYwnSQgiHOrKy4UfF8PnykIH5A11pZJwZM8bNbDwQozbR98&#10;pu4SChFD2GeooAyhyaT0eUkG/cQ2xJG7WWcwROgKqR0+Yrip5SxJvqTBimNDiQ3tSsr/LnejoBjv&#10;f9pfbtp93T9Px26xc/O2Uupj1G+XIAL14S1+uY9aQTqLa+OZe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M2ZTBAAAA3AAAAA8AAAAAAAAAAAAAAAAAmAIAAGRycy9kb3du&#10;cmV2LnhtbFBLBQYAAAAABAAEAPUAAACGAwAAAAA=&#10;" filled="f" strokecolor="black [3213]" strokeweight="1.5pt"/>
                <v:line id="Straight Connector 829" o:spid="_x0000_s1028" style="position:absolute;visibility:visible;mso-wrap-style:square" from="4572,0" to="457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yeMEAAADcAAAADwAAAGRycy9kb3ducmV2LnhtbESPQWvCQBSE74L/YXkFb7rRg6TRVYoi&#10;9mos6PGRfWaD2bch+9T033cLhR6HmfmGWW8H36on9bEJbGA+y0ARV8E2XBv4Oh+mOagoyBbbwGTg&#10;myJsN+PRGgsbXnyiZym1ShCOBRpwIl2hdawceYyz0BEn7xZ6j5JkX2vb4yvBfasXWbbUHhtOCw47&#10;2jmq7uXDG/CXpq3mJOe98LU+5KXb5ceTMZO34WMFSmiQ//Bf+9MayBfv8HsmHQG9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OXJ4wQAAANwAAAAPAAAAAAAAAAAAAAAA&#10;AKECAABkcnMvZG93bnJldi54bWxQSwUGAAAAAAQABAD5AAAAjwMAAAAA&#10;" strokecolor="black [3040]" strokeweight="1.5pt"/>
              </v:group>
            </w:pict>
          </mc:Fallback>
        </mc:AlternateContent>
      </w:r>
      <w:r w:rsidRPr="00DD7AC4">
        <w:rPr>
          <w:rFonts w:ascii="AbcPrint" w:hAnsi="AbcPrint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5E8114D" wp14:editId="42EC8ECA">
                <wp:simplePos x="0" y="0"/>
                <wp:positionH relativeFrom="column">
                  <wp:posOffset>438150</wp:posOffset>
                </wp:positionH>
                <wp:positionV relativeFrom="paragraph">
                  <wp:posOffset>189865</wp:posOffset>
                </wp:positionV>
                <wp:extent cx="885825" cy="752475"/>
                <wp:effectExtent l="0" t="0" r="28575" b="28575"/>
                <wp:wrapNone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752475"/>
                          <a:chOff x="0" y="0"/>
                          <a:chExt cx="1009650" cy="752475"/>
                        </a:xfrm>
                      </wpg:grpSpPr>
                      <wps:wsp>
                        <wps:cNvPr id="824" name="Oval 824"/>
                        <wps:cNvSpPr/>
                        <wps:spPr>
                          <a:xfrm>
                            <a:off x="9525" y="9525"/>
                            <a:ext cx="981075" cy="73342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Straight Connector 825"/>
                        <wps:cNvCnPr/>
                        <wps:spPr>
                          <a:xfrm>
                            <a:off x="0" y="381000"/>
                            <a:ext cx="10096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Straight Connector 826"/>
                        <wps:cNvCnPr/>
                        <wps:spPr>
                          <a:xfrm>
                            <a:off x="504825" y="0"/>
                            <a:ext cx="360" cy="7524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38206E" id="Group 827" o:spid="_x0000_s1026" style="position:absolute;margin-left:34.5pt;margin-top:14.95pt;width:69.75pt;height:59.25pt;z-index:251671552;mso-width-relative:margin" coordsize="1009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">
                <v:oval id="Oval 824" o:spid="_x0000_s1027" style="position:absolute;left:95;top:95;width:9811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in8YA&#10;AADcAAAADwAAAGRycy9kb3ducmV2LnhtbESPT2vCQBTE7wW/w/IKvdVNpWiIrlKlggo9NP7p9ZF9&#10;ZoPZtyG7jfHbuwWhx2FmfsPMFr2tRUetrxwreBsmIIgLpysuFRz269cUhA/IGmvHpOBGHhbzwdMM&#10;M+2u/E1dHkoRIewzVGBCaDIpfWHIoh+6hjh6Z9daDFG2pdQtXiPc1nKUJGNpseK4YLChlaHikv9a&#10;Bf3pJ3wuj+f1cldvJ/nXqTDdJVXq5bn/mIII1If/8KO90QrS0Tv8nY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Ein8YAAADcAAAADwAAAAAAAAAAAAAAAACYAgAAZHJz&#10;L2Rvd25yZXYueG1sUEsFBgAAAAAEAAQA9QAAAIsDAAAAAA==&#10;" filled="f" strokecolor="black [3213]" strokeweight="1.5pt"/>
                <v:line id="Straight Connector 825" o:spid="_x0000_s1028" style="position:absolute;visibility:visible;mso-wrap-style:square" from="0,3810" to="1009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WNsMAAADcAAAADwAAAGRycy9kb3ducmV2LnhtbESPQWvCQBSE7wX/w/KE3urGQItEV1FB&#10;7bWxPXh7ZJ/ZYPZt2N2Y+O/dQqHHYWa+YVab0bbiTj40jhXMZxkI4srphmsF3+fD2wJEiMgaW8ek&#10;4EEBNuvJywoL7Qb+onsZa5EgHApUYGLsCilDZchimLmOOHlX5y3GJH0ttcchwW0r8yz7kBYbTgsG&#10;O9obqm5lbxVc+l30p7PcDuW4P5r80Fa9+1HqdTpulyAijfE//Nf+1AoW+Tv8nklHQK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iVjbDAAAA3AAAAA8AAAAAAAAAAAAA&#10;AAAAoQIAAGRycy9kb3ducmV2LnhtbFBLBQYAAAAABAAEAPkAAACRAwAAAAA=&#10;" strokecolor="black [3213]" strokeweight="1.5pt"/>
                <v:line id="Straight Connector 826" o:spid="_x0000_s1029" style="position:absolute;visibility:visible;mso-wrap-style:square" from="5048,0" to="5051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DIQcIAAADcAAAADwAAAGRycy9kb3ducmV2LnhtbESPQYvCMBSE7wv+h/AEb2tqDyLVKCro&#10;erXuHvb2aJ5NsXkpSWq7/94sLOxxmJlvmM1utK14kg+NYwWLeQaCuHK64VrB5+30vgIRIrLG1jEp&#10;+KEAu+3kbYOFdgNf6VnGWiQIhwIVmBi7QspQGbIY5q4jTt7deYsxSV9L7XFIcNvKPMuW0mLDacFg&#10;R0dD1aPsrYLv/hD9x03uh3I8nk1+aqvefSk1m477NYhIY/wP/7UvWsEqX8LvmXQE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DIQcIAAADcAAAADwAAAAAAAAAAAAAA&#10;AAChAgAAZHJzL2Rvd25yZXYueG1sUEsFBgAAAAAEAAQA+QAAAJADAAAAAA==&#10;" strokecolor="black [3213]" strokeweight="1.5pt"/>
              </v:group>
            </w:pict>
          </mc:Fallback>
        </mc:AlternateContent>
      </w:r>
      <w:r w:rsidRPr="00DD7AC4">
        <w:rPr>
          <w:rFonts w:ascii="AbcPrint" w:hAnsi="AbcPrint"/>
          <w:b/>
          <w:sz w:val="32"/>
          <w:szCs w:val="32"/>
        </w:rPr>
        <w:t>Shade these fractions.</w:t>
      </w:r>
    </w:p>
    <w:p w:rsidR="001C709A" w:rsidRPr="00DD7AC4" w:rsidRDefault="001C709A" w:rsidP="001C709A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 xml:space="preserve">a)              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Pr="00DD7AC4">
        <w:rPr>
          <w:rFonts w:ascii="AbcPrint" w:hAnsi="AbcPrint"/>
          <w:sz w:val="32"/>
          <w:szCs w:val="32"/>
        </w:rPr>
        <w:t xml:space="preserve">                b)             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1C709A" w:rsidRPr="00DD7AC4" w:rsidRDefault="001C709A" w:rsidP="001C709A">
      <w:pPr>
        <w:pStyle w:val="NoSpacing"/>
        <w:spacing w:line="276" w:lineRule="auto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 xml:space="preserve">  </w:t>
      </w:r>
    </w:p>
    <w:p w:rsidR="001C709A" w:rsidRPr="00DD7AC4" w:rsidRDefault="001C709A" w:rsidP="001C709A">
      <w:pPr>
        <w:pStyle w:val="NoSpacing"/>
        <w:numPr>
          <w:ilvl w:val="0"/>
          <w:numId w:val="10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DD7AC4">
        <w:rPr>
          <w:rFonts w:ascii="AbcPrint" w:hAnsi="AbcPrint"/>
          <w:b/>
          <w:sz w:val="32"/>
          <w:szCs w:val="32"/>
        </w:rPr>
        <w:t>Work out:</w:t>
      </w:r>
    </w:p>
    <w:p w:rsidR="001C709A" w:rsidRPr="00DD7AC4" w:rsidRDefault="001C709A" w:rsidP="001C709A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sz w:val="32"/>
          <w:szCs w:val="32"/>
        </w:rPr>
        <w:t>a) T            O             b) H        T         O              c</w:t>
      </w:r>
      <w:proofErr w:type="gramStart"/>
      <w:r w:rsidRPr="00DD7AC4">
        <w:rPr>
          <w:rFonts w:ascii="AbcPrint" w:hAnsi="AbcPrint"/>
          <w:sz w:val="32"/>
          <w:szCs w:val="32"/>
        </w:rPr>
        <w:t>)  2</w:t>
      </w:r>
      <w:proofErr w:type="gramEnd"/>
      <w:r w:rsidRPr="00DD7AC4">
        <w:rPr>
          <w:rFonts w:ascii="AbcPrint" w:hAnsi="AbcPrint"/>
          <w:sz w:val="32"/>
          <w:szCs w:val="32"/>
        </w:rPr>
        <w:t xml:space="preserve">    3    4</w:t>
      </w:r>
    </w:p>
    <w:p w:rsidR="001C709A" w:rsidRPr="00DD7AC4" w:rsidRDefault="001C709A" w:rsidP="001C709A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25D4EF" wp14:editId="456689CC">
                <wp:simplePos x="0" y="0"/>
                <wp:positionH relativeFrom="column">
                  <wp:posOffset>5219700</wp:posOffset>
                </wp:positionH>
                <wp:positionV relativeFrom="paragraph">
                  <wp:posOffset>234950</wp:posOffset>
                </wp:positionV>
                <wp:extent cx="1257300" cy="209550"/>
                <wp:effectExtent l="0" t="0" r="38100" b="19050"/>
                <wp:wrapNone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209550"/>
                          <a:chOff x="0" y="0"/>
                          <a:chExt cx="1257300" cy="209550"/>
                        </a:xfrm>
                      </wpg:grpSpPr>
                      <wps:wsp>
                        <wps:cNvPr id="842" name="Straight Connector 842"/>
                        <wps:cNvCnPr/>
                        <wps:spPr>
                          <a:xfrm>
                            <a:off x="0" y="0"/>
                            <a:ext cx="1209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Straight Connector 843"/>
                        <wps:cNvCnPr/>
                        <wps:spPr>
                          <a:xfrm>
                            <a:off x="47625" y="209550"/>
                            <a:ext cx="1209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2F48F" id="Group 841" o:spid="_x0000_s1026" style="position:absolute;margin-left:411pt;margin-top:18.5pt;width:99pt;height:16.5pt;z-index:251675648" coordsize="1257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">
                <v:line id="Straight Connector 842" o:spid="_x0000_s1027" style="position:absolute;visibility:visible;mso-wrap-style:square" from="0,0" to="12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2XTsIAAADcAAAADwAAAGRycy9kb3ducmV2LnhtbESPQWsCMRSE70L/Q3iF3mpWq2K3Rimi&#10;KHrS1vtj87q7uHlZk6jx3xuh4HGYmW+YySyaRlzI+dqygl43A0FcWF1zqeD3Z/k+BuEDssbGMim4&#10;kYfZ9KUzwVzbK+/osg+lSBD2OSqoQmhzKX1RkUHftS1x8v6sMxiSdKXUDq8JbhrZz7KRNFhzWqiw&#10;pXlFxXF/NonSO5yMXB0/8bBxW7f4GMVhPCn19hq/v0AEiuEZ/m+vtYLxoA+PM+kI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2XTsIAAADcAAAADwAAAAAAAAAAAAAA&#10;AAChAgAAZHJzL2Rvd25yZXYueG1sUEsFBgAAAAAEAAQA+QAAAJADAAAAAA==&#10;" strokecolor="black [3040]"/>
                <v:line id="Straight Connector 843" o:spid="_x0000_s1028" style="position:absolute;visibility:visible;mso-wrap-style:square" from="476,2095" to="12573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y1cMAAADcAAAADwAAAGRycy9kb3ducmV2LnhtbESPQWsCMRSE7wX/Q3iCN81aW9F1o0ix&#10;tLSnqnt/bJ67i5uXNUk1/fdNQehxmJlvmGITTSeu5HxrWcF0koEgrqxuuVZwPLyOFyB8QNbYWSYF&#10;P+Rhsx48FJhre+Mvuu5DLRKEfY4KmhD6XEpfNWTQT2xPnLyTdQZDkq6W2uEtwU0nH7NsLg22nBYa&#10;7Omloeq8/zaJMi0vRr6dl1h+uE+3m83jc7woNRrG7QpEoBj+w/f2u1aweJrB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RMtXDAAAA3AAAAA8AAAAAAAAAAAAA&#10;AAAAoQIAAGRycy9kb3ducmV2LnhtbFBLBQYAAAAABAAEAPkAAACRAwAAAAA=&#10;" strokecolor="black [3040]"/>
              </v:group>
            </w:pict>
          </mc:Fallback>
        </mc:AlternateContent>
      </w:r>
      <w:r w:rsidRPr="00DD7AC4">
        <w:rPr>
          <w:rFonts w:ascii="AbcPrint" w:hAnsi="AbcPrint"/>
          <w:sz w:val="32"/>
          <w:szCs w:val="32"/>
        </w:rPr>
        <w:t xml:space="preserve">     4           8                   4        2         3                 + 1   2    2</w:t>
      </w:r>
    </w:p>
    <w:p w:rsidR="001C709A" w:rsidRPr="00DD7AC4" w:rsidRDefault="001C709A" w:rsidP="001C709A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DD7AC4">
        <w:rPr>
          <w:rFonts w:ascii="AbcPrint" w:hAnsi="AbcPrint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9C14110" wp14:editId="55E9B025">
                <wp:simplePos x="0" y="0"/>
                <wp:positionH relativeFrom="page">
                  <wp:posOffset>3238500</wp:posOffset>
                </wp:positionH>
                <wp:positionV relativeFrom="paragraph">
                  <wp:posOffset>234315</wp:posOffset>
                </wp:positionV>
                <wp:extent cx="1828800" cy="247650"/>
                <wp:effectExtent l="0" t="0" r="38100" b="19050"/>
                <wp:wrapNone/>
                <wp:docPr id="838" name="Group 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47650"/>
                          <a:chOff x="0" y="0"/>
                          <a:chExt cx="1257300" cy="209550"/>
                        </a:xfrm>
                      </wpg:grpSpPr>
                      <wps:wsp>
                        <wps:cNvPr id="839" name="Straight Connector 839"/>
                        <wps:cNvCnPr/>
                        <wps:spPr>
                          <a:xfrm>
                            <a:off x="0" y="0"/>
                            <a:ext cx="1209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Connector 840"/>
                        <wps:cNvCnPr/>
                        <wps:spPr>
                          <a:xfrm>
                            <a:off x="47625" y="209550"/>
                            <a:ext cx="1209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F18C5" id="Group 838" o:spid="_x0000_s1026" style="position:absolute;margin-left:255pt;margin-top:18.45pt;width:2in;height:19.5pt;z-index:251674624;mso-position-horizontal-relative:page;mso-width-relative:margin;mso-height-relative:margin" coordsize="1257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">
                <v:line id="Straight Connector 839" o:spid="_x0000_s1027" style="position:absolute;visibility:visible;mso-wrap-style:square" from="0,0" to="12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92QsIAAADcAAAADwAAAGRycy9kb3ducmV2LnhtbESPQWsCMRSE70L/Q3gFb5pVUXRrlFIs&#10;Fj25rffH5nV3cfOyJqmm/94IgsdhZr5hlutoWnEh5xvLCkbDDARxaXXDlYKf78/BHIQPyBpby6Tg&#10;nzysVy+9JebaXvlAlyJUIkHY56igDqHLpfRlTQb90HbEyfu1zmBI0lVSO7wmuGnlOMtm0mDDaaHG&#10;jj5qKk/Fn0mU0fFs5Pa0wOPO7d1mMovTeFaq/xrf30AEiuEZfrS/tIL5ZAH3M+kI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92QsIAAADcAAAADwAAAAAAAAAAAAAA&#10;AAChAgAAZHJzL2Rvd25yZXYueG1sUEsFBgAAAAAEAAQA+QAAAJADAAAAAA==&#10;" strokecolor="black [3040]"/>
                <v:line id="Straight Connector 840" o:spid="_x0000_s1028" style="position:absolute;visibility:visible;mso-wrap-style:square" from="476,2095" to="12573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OsosMAAADcAAAADwAAAGRycy9kb3ducmV2LnhtbESPwU4CMRCG7ya+QzMm3KSLIoGFQoyR&#10;QPQkyn2yHXc3bKdLW6C8PXMw8Tj55/9mvsUqu06dKcTWs4HRsABFXHnbcm3g53v9OAUVE7LFzjMZ&#10;uFKE1fL+boGl9Rf+ovMu1UogHEs00KTUl1rHqiGHceh7Ysl+fXCYZAy1tgEvAnedfiqKiXbYslxo&#10;sKe3hqrD7uSEMtofnd4cZrj/CJ/h/XmSX/LRmMFDfp2DSpTT//Jfe2sNTMfyvsiICO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DrKLDAAAA3AAAAA8AAAAAAAAAAAAA&#10;AAAAoQIAAGRycy9kb3ducmV2LnhtbFBLBQYAAAAABAAEAPkAAACRAwAAAAA=&#10;" strokecolor="black [3040]"/>
                <w10:wrap anchorx="page"/>
              </v:group>
            </w:pict>
          </mc:Fallback>
        </mc:AlternateContent>
      </w:r>
      <w:r w:rsidRPr="00DD7AC4">
        <w:rPr>
          <w:rFonts w:ascii="AbcPrint" w:hAnsi="AbcPrint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17512A" wp14:editId="769163F0">
                <wp:simplePos x="0" y="0"/>
                <wp:positionH relativeFrom="column">
                  <wp:posOffset>390525</wp:posOffset>
                </wp:positionH>
                <wp:positionV relativeFrom="paragraph">
                  <wp:posOffset>205740</wp:posOffset>
                </wp:positionV>
                <wp:extent cx="1257300" cy="209550"/>
                <wp:effectExtent l="0" t="0" r="38100" b="19050"/>
                <wp:wrapNone/>
                <wp:docPr id="837" name="Group 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209550"/>
                          <a:chOff x="0" y="0"/>
                          <a:chExt cx="1257300" cy="209550"/>
                        </a:xfrm>
                      </wpg:grpSpPr>
                      <wps:wsp>
                        <wps:cNvPr id="835" name="Straight Connector 835"/>
                        <wps:cNvCnPr/>
                        <wps:spPr>
                          <a:xfrm>
                            <a:off x="0" y="0"/>
                            <a:ext cx="1209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Straight Connector 836"/>
                        <wps:cNvCnPr/>
                        <wps:spPr>
                          <a:xfrm>
                            <a:off x="47625" y="209550"/>
                            <a:ext cx="1209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4DC88" id="Group 837" o:spid="_x0000_s1026" style="position:absolute;margin-left:30.75pt;margin-top:16.2pt;width:99pt;height:16.5pt;z-index:251673600" coordsize="1257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">
                <v:line id="Straight Connector 835" o:spid="_x0000_s1027" style="position:absolute;visibility:visible;mso-wrap-style:square" from="0,0" to="120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8R8MAAADcAAAADwAAAGRycy9kb3ducmV2LnhtbESPQWsCMRSE70L/Q3iCN81aUXTdKKVU&#10;WuxJW++PzXN3cfOyJuma/vtGKHgcZuYbpthG04qenG8sK5hOMhDEpdUNVwq+v3bjJQgfkDW2lknB&#10;L3nYbp4GBeba3vhA/TFUIkHY56igDqHLpfRlTQb9xHbEyTtbZzAk6SqpHd4S3LTyOcsW0mDDaaHG&#10;jl5rKi/HH5Mo09PVyPfLCk979+neZos4j1elRsP4sgYRKIZH+L/9oRUsZ3O4n0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yfEfDAAAA3AAAAA8AAAAAAAAAAAAA&#10;AAAAoQIAAGRycy9kb3ducmV2LnhtbFBLBQYAAAAABAAEAPkAAACRAwAAAAA=&#10;" strokecolor="black [3040]"/>
                <v:line id="Straight Connector 836" o:spid="_x0000_s1028" style="position:absolute;visibility:visible;mso-wrap-style:square" from="476,2095" to="12573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DiMMMAAADcAAAADwAAAGRycy9kb3ducmV2LnhtbESPT2sCMRTE7wW/Q3hCbzVrpYuuRhGp&#10;VNqT/+6PzXN3cfOyJlHjt28KBY/DzPyGmS2iacWNnG8sKxgOMhDEpdUNVwoO+/XbGIQPyBpby6Tg&#10;QR4W897LDAtt77yl2y5UIkHYF6igDqErpPRlTQb9wHbEyTtZZzAk6SqpHd4T3LTyPctyabDhtFBj&#10;R6uayvPuahJleLwY+XWe4PHb/bjPUR4/4kWp135cTkEEiuEZ/m9vtILxKIe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g4jDDAAAA3AAAAA8AAAAAAAAAAAAA&#10;AAAAoQIAAGRycy9kb3ducmV2LnhtbFBLBQYAAAAABAAEAPkAAACRAwAAAAA=&#10;" strokecolor="black [3040]"/>
              </v:group>
            </w:pict>
          </mc:Fallback>
        </mc:AlternateContent>
      </w:r>
      <w:r w:rsidRPr="00DD7AC4">
        <w:rPr>
          <w:rFonts w:ascii="AbcPrint" w:hAnsi="AbcPrint"/>
          <w:sz w:val="32"/>
          <w:szCs w:val="32"/>
        </w:rPr>
        <w:t>-   3           3                - 1        1          2</w:t>
      </w:r>
    </w:p>
    <w:p w:rsidR="000C4198" w:rsidRDefault="000C4198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1C709A" w:rsidRDefault="001C709A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1C709A" w:rsidRDefault="001C709A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1C709A" w:rsidRDefault="001C709A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1C709A" w:rsidRPr="00ED551C" w:rsidRDefault="005140C3" w:rsidP="00D10A09">
      <w:pPr>
        <w:pStyle w:val="NoSpacing"/>
        <w:spacing w:line="360" w:lineRule="auto"/>
        <w:jc w:val="center"/>
        <w:rPr>
          <w:rFonts w:ascii="Century Gothic" w:hAnsi="Century Gothic"/>
          <w:b/>
          <w:sz w:val="36"/>
          <w:szCs w:val="32"/>
          <w:u w:val="single"/>
        </w:rPr>
      </w:pPr>
      <w:r w:rsidRPr="00ED551C">
        <w:rPr>
          <w:rFonts w:ascii="Century Gothic" w:hAnsi="Century Gothic"/>
          <w:b/>
          <w:sz w:val="36"/>
          <w:szCs w:val="32"/>
          <w:u w:val="single"/>
        </w:rPr>
        <w:t>LITERACY 1A</w:t>
      </w:r>
    </w:p>
    <w:p w:rsidR="00D10A09" w:rsidRPr="006971F2" w:rsidRDefault="00D10A09" w:rsidP="00D10A09">
      <w:pPr>
        <w:pStyle w:val="NoSpacing"/>
        <w:numPr>
          <w:ilvl w:val="0"/>
          <w:numId w:val="12"/>
        </w:numPr>
        <w:spacing w:line="360" w:lineRule="auto"/>
        <w:rPr>
          <w:rFonts w:ascii="AbcPrint" w:hAnsi="AbcPrint"/>
          <w:sz w:val="32"/>
          <w:szCs w:val="32"/>
        </w:rPr>
      </w:pPr>
      <w:r w:rsidRPr="006971F2">
        <w:rPr>
          <w:rFonts w:ascii="AbcPrint" w:hAnsi="AbcPrint"/>
          <w:sz w:val="32"/>
          <w:szCs w:val="32"/>
        </w:rPr>
        <w:t>Name any one object we can use to keep the classroom clean.</w:t>
      </w:r>
    </w:p>
    <w:p w:rsidR="00D10A09" w:rsidRPr="006971F2" w:rsidRDefault="00D10A09" w:rsidP="00D10A09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6971F2">
        <w:rPr>
          <w:rFonts w:ascii="AbcPrint" w:hAnsi="AbcPrint"/>
          <w:sz w:val="32"/>
          <w:szCs w:val="32"/>
        </w:rPr>
        <w:t>________________________________________________________________</w:t>
      </w:r>
    </w:p>
    <w:p w:rsidR="00D10A09" w:rsidRPr="006971F2" w:rsidRDefault="00D10A09" w:rsidP="00D10A09">
      <w:pPr>
        <w:pStyle w:val="NoSpacing"/>
        <w:numPr>
          <w:ilvl w:val="0"/>
          <w:numId w:val="12"/>
        </w:numPr>
        <w:spacing w:line="276" w:lineRule="auto"/>
        <w:rPr>
          <w:rFonts w:ascii="AbcPrint" w:hAnsi="AbcPrint"/>
          <w:sz w:val="32"/>
          <w:szCs w:val="32"/>
        </w:rPr>
      </w:pPr>
      <w:r w:rsidRPr="006971F2">
        <w:rPr>
          <w:rFonts w:ascii="AbcPrint" w:hAnsi="AbcPrint"/>
          <w:sz w:val="32"/>
          <w:szCs w:val="32"/>
        </w:rPr>
        <w:t>Write the title of the person that heads a school.</w:t>
      </w:r>
    </w:p>
    <w:p w:rsidR="00D10A09" w:rsidRPr="006971F2" w:rsidRDefault="00D10A09" w:rsidP="00D10A09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6971F2">
        <w:rPr>
          <w:rFonts w:ascii="AbcPrint" w:hAnsi="AbcPrint"/>
          <w:sz w:val="32"/>
          <w:szCs w:val="32"/>
        </w:rPr>
        <w:t>______________________________________________________________</w:t>
      </w:r>
    </w:p>
    <w:p w:rsidR="00D10A09" w:rsidRPr="00010E30" w:rsidRDefault="00D10A09" w:rsidP="00D10A09">
      <w:pPr>
        <w:pStyle w:val="NoSpacing"/>
        <w:numPr>
          <w:ilvl w:val="0"/>
          <w:numId w:val="12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010E30">
        <w:rPr>
          <w:rFonts w:ascii="AbcPrint" w:hAnsi="AbcPrint"/>
          <w:b/>
          <w:sz w:val="32"/>
          <w:szCs w:val="32"/>
        </w:rPr>
        <w:t>Which animals stay in these houses?</w:t>
      </w:r>
    </w:p>
    <w:p w:rsidR="00D10A09" w:rsidRPr="006971F2" w:rsidRDefault="00D10A09" w:rsidP="00D10A09">
      <w:pPr>
        <w:pStyle w:val="NoSpacing"/>
        <w:numPr>
          <w:ilvl w:val="0"/>
          <w:numId w:val="11"/>
        </w:numPr>
        <w:spacing w:line="276" w:lineRule="auto"/>
        <w:rPr>
          <w:rFonts w:ascii="AbcPrint" w:hAnsi="AbcPrint"/>
          <w:sz w:val="32"/>
          <w:szCs w:val="32"/>
        </w:rPr>
      </w:pPr>
      <w:r>
        <w:rPr>
          <w:rFonts w:ascii="AbcPrint" w:hAnsi="AbcPrint"/>
          <w:sz w:val="32"/>
          <w:szCs w:val="32"/>
        </w:rPr>
        <w:t>k</w:t>
      </w:r>
      <w:r w:rsidRPr="006971F2">
        <w:rPr>
          <w:rFonts w:ascii="AbcPrint" w:hAnsi="AbcPrint"/>
          <w:sz w:val="32"/>
          <w:szCs w:val="32"/>
        </w:rPr>
        <w:t xml:space="preserve">raal ________________  b) den ________________ </w:t>
      </w:r>
    </w:p>
    <w:p w:rsidR="00D10A09" w:rsidRPr="006971F2" w:rsidRDefault="00D10A09" w:rsidP="00D10A09">
      <w:pPr>
        <w:pStyle w:val="NoSpacing"/>
        <w:numPr>
          <w:ilvl w:val="0"/>
          <w:numId w:val="12"/>
        </w:numPr>
        <w:spacing w:line="276" w:lineRule="auto"/>
        <w:rPr>
          <w:rFonts w:ascii="AbcPrint" w:hAnsi="AbcPrint"/>
          <w:sz w:val="32"/>
          <w:szCs w:val="32"/>
        </w:rPr>
      </w:pPr>
      <w:r w:rsidRPr="006971F2">
        <w:rPr>
          <w:rFonts w:ascii="AbcPrint" w:hAnsi="AbcPrint"/>
          <w:sz w:val="32"/>
          <w:szCs w:val="32"/>
        </w:rPr>
        <w:t>What do we call a young one of a goat?</w:t>
      </w:r>
    </w:p>
    <w:p w:rsidR="00D10A09" w:rsidRPr="006971F2" w:rsidRDefault="00D10A09" w:rsidP="00D10A09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6971F2">
        <w:rPr>
          <w:rFonts w:ascii="AbcPrint" w:hAnsi="AbcPrint"/>
          <w:sz w:val="32"/>
          <w:szCs w:val="32"/>
        </w:rPr>
        <w:t>______________________________________________________________</w:t>
      </w:r>
    </w:p>
    <w:p w:rsidR="00D10A09" w:rsidRPr="006971F2" w:rsidRDefault="00D10A09" w:rsidP="00D10A09">
      <w:pPr>
        <w:pStyle w:val="NoSpacing"/>
        <w:numPr>
          <w:ilvl w:val="0"/>
          <w:numId w:val="12"/>
        </w:numPr>
        <w:spacing w:line="276" w:lineRule="auto"/>
        <w:rPr>
          <w:rFonts w:ascii="AbcPrint" w:hAnsi="AbcPrint"/>
          <w:b/>
          <w:sz w:val="32"/>
          <w:szCs w:val="32"/>
          <w:u w:val="thick"/>
        </w:rPr>
      </w:pPr>
      <w:r w:rsidRPr="006971F2">
        <w:rPr>
          <w:rFonts w:ascii="AbcPrint" w:hAnsi="AbcPrint"/>
          <w:b/>
          <w:sz w:val="32"/>
          <w:szCs w:val="32"/>
          <w:u w:val="thick"/>
        </w:rPr>
        <w:t xml:space="preserve">Underline the </w:t>
      </w:r>
      <w:proofErr w:type="spellStart"/>
      <w:r w:rsidRPr="006971F2">
        <w:rPr>
          <w:rFonts w:ascii="AbcPrint" w:hAnsi="AbcPrint"/>
          <w:b/>
          <w:sz w:val="32"/>
          <w:szCs w:val="32"/>
          <w:u w:val="thick"/>
        </w:rPr>
        <w:t>immunisable</w:t>
      </w:r>
      <w:proofErr w:type="spellEnd"/>
      <w:r w:rsidRPr="006971F2">
        <w:rPr>
          <w:rFonts w:ascii="AbcPrint" w:hAnsi="AbcPrint"/>
          <w:b/>
          <w:sz w:val="32"/>
          <w:szCs w:val="32"/>
          <w:u w:val="thick"/>
        </w:rPr>
        <w:t xml:space="preserve"> disease.</w:t>
      </w:r>
    </w:p>
    <w:p w:rsidR="00D10A09" w:rsidRPr="006971F2" w:rsidRDefault="00D10A09" w:rsidP="00D10A09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proofErr w:type="gramStart"/>
      <w:r w:rsidRPr="006971F2">
        <w:rPr>
          <w:rFonts w:ascii="AbcPrint" w:hAnsi="AbcPrint"/>
          <w:sz w:val="32"/>
          <w:szCs w:val="32"/>
        </w:rPr>
        <w:t>cough</w:t>
      </w:r>
      <w:proofErr w:type="gramEnd"/>
      <w:r w:rsidRPr="006971F2">
        <w:rPr>
          <w:rFonts w:ascii="AbcPrint" w:hAnsi="AbcPrint"/>
          <w:sz w:val="32"/>
          <w:szCs w:val="32"/>
        </w:rPr>
        <w:t xml:space="preserve">                   tetanus             flu          malaria</w:t>
      </w:r>
    </w:p>
    <w:p w:rsidR="00D10A09" w:rsidRPr="006971F2" w:rsidRDefault="00D10A09" w:rsidP="00D10A09">
      <w:pPr>
        <w:pStyle w:val="NoSpacing"/>
        <w:numPr>
          <w:ilvl w:val="0"/>
          <w:numId w:val="12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6971F2">
        <w:rPr>
          <w:rFonts w:ascii="AbcPrint" w:hAnsi="AbcPrint"/>
          <w:b/>
          <w:sz w:val="32"/>
          <w:szCs w:val="32"/>
        </w:rPr>
        <w:t>Name this type of weather.</w:t>
      </w:r>
    </w:p>
    <w:p w:rsidR="00D10A09" w:rsidRPr="006971F2" w:rsidRDefault="00D10A09" w:rsidP="00D10A09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6971F2">
        <w:rPr>
          <w:rFonts w:ascii="AbcPrint" w:hAnsi="AbcPrint"/>
          <w:noProof/>
          <w:sz w:val="32"/>
          <w:szCs w:val="32"/>
        </w:rPr>
        <w:drawing>
          <wp:inline distT="0" distB="0" distL="0" distR="0" wp14:anchorId="2A87F8EF" wp14:editId="3D65B57B">
            <wp:extent cx="638175" cy="750794"/>
            <wp:effectExtent l="0" t="0" r="0" b="0"/>
            <wp:docPr id="19" name="Picture 19" descr="D:\BECKY\images\DISAN PICS\pics\RAINY 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CKY\images\DISAN PICS\pics\RAINY 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3" cy="75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1F2">
        <w:rPr>
          <w:rFonts w:ascii="AbcPrint" w:hAnsi="AbcPrint"/>
          <w:sz w:val="32"/>
          <w:szCs w:val="32"/>
        </w:rPr>
        <w:t xml:space="preserve">      ____________________________________________</w:t>
      </w:r>
    </w:p>
    <w:p w:rsidR="00D10A09" w:rsidRPr="00010E30" w:rsidRDefault="00D10A09" w:rsidP="00D10A09">
      <w:pPr>
        <w:pStyle w:val="NoSpacing"/>
        <w:numPr>
          <w:ilvl w:val="0"/>
          <w:numId w:val="12"/>
        </w:numPr>
        <w:spacing w:line="276" w:lineRule="auto"/>
        <w:rPr>
          <w:rFonts w:ascii="AbcPrint" w:hAnsi="AbcPrint"/>
          <w:b/>
          <w:sz w:val="32"/>
          <w:szCs w:val="32"/>
        </w:rPr>
      </w:pPr>
      <w:r w:rsidRPr="00010E30">
        <w:rPr>
          <w:rFonts w:ascii="AbcPrint" w:hAnsi="AbcPrint"/>
          <w:b/>
          <w:sz w:val="32"/>
          <w:szCs w:val="32"/>
        </w:rPr>
        <w:t>Name these road signs.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5"/>
        <w:gridCol w:w="4645"/>
      </w:tblGrid>
      <w:tr w:rsidR="00D10A09" w:rsidRPr="006971F2" w:rsidTr="008C5E66">
        <w:trPr>
          <w:trHeight w:val="450"/>
        </w:trPr>
        <w:tc>
          <w:tcPr>
            <w:tcW w:w="4645" w:type="dxa"/>
          </w:tcPr>
          <w:p w:rsidR="00D10A09" w:rsidRPr="006971F2" w:rsidRDefault="00D10A09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  <w:r w:rsidRPr="006971F2">
              <w:rPr>
                <w:rFonts w:ascii="AbcPrint" w:hAnsi="AbcPrint"/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0" locked="0" layoutInCell="1" allowOverlap="1" wp14:anchorId="01EFF333" wp14:editId="6D5191E3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21590</wp:posOffset>
                  </wp:positionV>
                  <wp:extent cx="514350" cy="810490"/>
                  <wp:effectExtent l="0" t="0" r="0" b="8890"/>
                  <wp:wrapNone/>
                  <wp:docPr id="20" name="Picture 20" descr="D:\BECKY\images\DISAN PICS\pics\no park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BECKY\images\DISAN PICS\pics\no park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8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10A09" w:rsidRPr="006971F2" w:rsidRDefault="00D10A09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</w:p>
          <w:p w:rsidR="00D10A09" w:rsidRPr="006971F2" w:rsidRDefault="00D10A09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</w:p>
        </w:tc>
        <w:tc>
          <w:tcPr>
            <w:tcW w:w="4645" w:type="dxa"/>
          </w:tcPr>
          <w:p w:rsidR="00D10A09" w:rsidRPr="006971F2" w:rsidRDefault="00D10A09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  <w:r w:rsidRPr="006971F2">
              <w:rPr>
                <w:rFonts w:ascii="AbcPrint" w:hAnsi="AbcPrint"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 wp14:anchorId="6D56B1AB" wp14:editId="31EAD5CC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97790</wp:posOffset>
                  </wp:positionV>
                  <wp:extent cx="742950" cy="711200"/>
                  <wp:effectExtent l="0" t="0" r="0" b="0"/>
                  <wp:wrapNone/>
                  <wp:docPr id="21" name="Picture 21" descr="D:\BECKY\images\DISAN PICS\pics PART 2\pics\danger a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BECKY\images\DISAN PICS\pics PART 2\pics\danger a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10A09" w:rsidRPr="006971F2" w:rsidTr="008C5E66">
        <w:trPr>
          <w:trHeight w:val="436"/>
        </w:trPr>
        <w:tc>
          <w:tcPr>
            <w:tcW w:w="4645" w:type="dxa"/>
          </w:tcPr>
          <w:p w:rsidR="00D10A09" w:rsidRPr="006971F2" w:rsidRDefault="00D10A09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</w:p>
        </w:tc>
        <w:tc>
          <w:tcPr>
            <w:tcW w:w="4645" w:type="dxa"/>
          </w:tcPr>
          <w:p w:rsidR="00D10A09" w:rsidRPr="006971F2" w:rsidRDefault="00D10A09" w:rsidP="008C5E66">
            <w:pPr>
              <w:pStyle w:val="NoSpacing"/>
              <w:spacing w:line="276" w:lineRule="auto"/>
              <w:rPr>
                <w:rFonts w:ascii="AbcPrint" w:hAnsi="AbcPrint"/>
                <w:sz w:val="32"/>
                <w:szCs w:val="32"/>
              </w:rPr>
            </w:pPr>
          </w:p>
        </w:tc>
      </w:tr>
    </w:tbl>
    <w:p w:rsidR="00D10A09" w:rsidRPr="006971F2" w:rsidRDefault="00D10A09" w:rsidP="00D10A09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</w:p>
    <w:p w:rsidR="00D10A09" w:rsidRPr="006971F2" w:rsidRDefault="00D10A09" w:rsidP="00D10A09">
      <w:pPr>
        <w:pStyle w:val="NoSpacing"/>
        <w:numPr>
          <w:ilvl w:val="0"/>
          <w:numId w:val="12"/>
        </w:numPr>
        <w:spacing w:line="276" w:lineRule="auto"/>
        <w:rPr>
          <w:rFonts w:ascii="AbcPrint" w:hAnsi="AbcPrint"/>
          <w:sz w:val="32"/>
          <w:szCs w:val="32"/>
        </w:rPr>
      </w:pPr>
      <w:r w:rsidRPr="006971F2">
        <w:rPr>
          <w:rFonts w:ascii="AbcPrint" w:hAnsi="AbcPrint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1918C383" wp14:editId="6611283E">
            <wp:simplePos x="0" y="0"/>
            <wp:positionH relativeFrom="column">
              <wp:posOffset>476250</wp:posOffset>
            </wp:positionH>
            <wp:positionV relativeFrom="paragraph">
              <wp:posOffset>218440</wp:posOffset>
            </wp:positionV>
            <wp:extent cx="1390650" cy="1313769"/>
            <wp:effectExtent l="0" t="0" r="0" b="1270"/>
            <wp:wrapNone/>
            <wp:docPr id="23" name="Picture 23" descr="D:\BECKY\images\kibuuka pic\NEW PICS\MY PHOTOS\Photoes\fish-sm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ECKY\images\kibuuka pic\NEW PICS\MY PHOTOS\Photoes\fish-smok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54" cy="132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1F2">
        <w:rPr>
          <w:rFonts w:ascii="AbcPrint" w:hAnsi="AbcPrint"/>
          <w:sz w:val="32"/>
          <w:szCs w:val="32"/>
        </w:rPr>
        <w:t>What is the method of preserving food called?</w:t>
      </w:r>
    </w:p>
    <w:p w:rsidR="00D10A09" w:rsidRPr="006971F2" w:rsidRDefault="00D10A09" w:rsidP="00D10A09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</w:p>
    <w:p w:rsidR="00D10A09" w:rsidRPr="006971F2" w:rsidRDefault="00D10A09" w:rsidP="00D10A09">
      <w:pPr>
        <w:pStyle w:val="NoSpacing"/>
        <w:spacing w:line="276" w:lineRule="auto"/>
        <w:ind w:left="360"/>
        <w:rPr>
          <w:rFonts w:ascii="AbcPrint" w:hAnsi="AbcPrint"/>
          <w:sz w:val="32"/>
          <w:szCs w:val="32"/>
        </w:rPr>
      </w:pPr>
      <w:r w:rsidRPr="006971F2">
        <w:rPr>
          <w:rFonts w:ascii="AbcPrint" w:hAnsi="AbcPrint"/>
          <w:sz w:val="32"/>
          <w:szCs w:val="32"/>
        </w:rPr>
        <w:t xml:space="preserve">                               _________________________________________</w:t>
      </w:r>
    </w:p>
    <w:p w:rsidR="00D10A09" w:rsidRDefault="00D10A09" w:rsidP="00D10A09">
      <w:pPr>
        <w:pStyle w:val="NoSpacing"/>
        <w:spacing w:line="276" w:lineRule="auto"/>
        <w:rPr>
          <w:rFonts w:ascii="AbcPrint" w:hAnsi="AbcPrint"/>
          <w:sz w:val="32"/>
          <w:szCs w:val="32"/>
        </w:rPr>
      </w:pPr>
    </w:p>
    <w:p w:rsidR="005140C3" w:rsidRDefault="005140C3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D10A09" w:rsidRDefault="00D10A09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D10A09" w:rsidRDefault="00D10A09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D10A09" w:rsidRDefault="00D10A09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D10A09" w:rsidRPr="00ED551C" w:rsidRDefault="00D10A09" w:rsidP="00ED551C">
      <w:pPr>
        <w:pStyle w:val="NoSpacing"/>
        <w:spacing w:line="360" w:lineRule="auto"/>
        <w:jc w:val="center"/>
        <w:rPr>
          <w:rFonts w:ascii="Century Gothic" w:hAnsi="Century Gothic"/>
          <w:b/>
          <w:sz w:val="36"/>
          <w:szCs w:val="32"/>
          <w:u w:val="single"/>
        </w:rPr>
      </w:pPr>
      <w:r w:rsidRPr="00ED551C">
        <w:rPr>
          <w:rFonts w:ascii="Century Gothic" w:hAnsi="Century Gothic"/>
          <w:b/>
          <w:sz w:val="36"/>
          <w:szCs w:val="32"/>
          <w:u w:val="single"/>
        </w:rPr>
        <w:t>LITERACY 1B</w:t>
      </w:r>
    </w:p>
    <w:p w:rsidR="00ED551C" w:rsidRPr="00984DEA" w:rsidRDefault="00ED551C" w:rsidP="00ED551C">
      <w:pPr>
        <w:pStyle w:val="NoSpacing"/>
        <w:numPr>
          <w:ilvl w:val="0"/>
          <w:numId w:val="14"/>
        </w:numPr>
        <w:spacing w:line="360" w:lineRule="auto"/>
        <w:rPr>
          <w:rFonts w:ascii="AbcPrint" w:hAnsi="AbcPrint"/>
          <w:sz w:val="36"/>
          <w:szCs w:val="32"/>
        </w:rPr>
      </w:pPr>
      <w:r w:rsidRPr="00984DEA">
        <w:rPr>
          <w:rFonts w:ascii="AbcPrint" w:hAnsi="AbcPrint"/>
          <w:sz w:val="36"/>
          <w:szCs w:val="32"/>
        </w:rPr>
        <w:t xml:space="preserve">__________________ </w:t>
      </w:r>
      <w:proofErr w:type="gramStart"/>
      <w:r w:rsidRPr="00984DEA">
        <w:rPr>
          <w:rFonts w:ascii="AbcPrint" w:hAnsi="AbcPrint"/>
          <w:sz w:val="36"/>
          <w:szCs w:val="32"/>
        </w:rPr>
        <w:t>animals</w:t>
      </w:r>
      <w:proofErr w:type="gramEnd"/>
      <w:r w:rsidRPr="00984DEA">
        <w:rPr>
          <w:rFonts w:ascii="AbcPrint" w:hAnsi="AbcPrint"/>
          <w:sz w:val="36"/>
          <w:szCs w:val="32"/>
        </w:rPr>
        <w:t xml:space="preserve"> are the animals we keep at home.</w:t>
      </w:r>
    </w:p>
    <w:p w:rsidR="00ED551C" w:rsidRPr="00984DEA" w:rsidRDefault="00ED551C" w:rsidP="00ED551C">
      <w:pPr>
        <w:pStyle w:val="NoSpacing"/>
        <w:spacing w:line="360" w:lineRule="auto"/>
        <w:ind w:left="360"/>
        <w:rPr>
          <w:rFonts w:ascii="AbcPrint" w:hAnsi="AbcPrint"/>
          <w:sz w:val="36"/>
          <w:szCs w:val="32"/>
        </w:rPr>
      </w:pPr>
      <w:r w:rsidRPr="00984DEA">
        <w:rPr>
          <w:rFonts w:ascii="AbcPrint" w:hAnsi="AbcPrint"/>
          <w:sz w:val="36"/>
          <w:szCs w:val="32"/>
        </w:rPr>
        <w:t>(Domestic,      Wild)</w:t>
      </w:r>
    </w:p>
    <w:p w:rsidR="00ED551C" w:rsidRPr="00984DEA" w:rsidRDefault="00ED551C" w:rsidP="00ED551C">
      <w:pPr>
        <w:pStyle w:val="NoSpacing"/>
        <w:numPr>
          <w:ilvl w:val="0"/>
          <w:numId w:val="14"/>
        </w:numPr>
        <w:spacing w:line="360" w:lineRule="auto"/>
        <w:rPr>
          <w:rFonts w:ascii="AbcPrint" w:hAnsi="AbcPrint"/>
          <w:b/>
          <w:sz w:val="36"/>
          <w:szCs w:val="32"/>
        </w:rPr>
      </w:pPr>
      <w:r w:rsidRPr="00984DEA">
        <w:rPr>
          <w:rFonts w:ascii="AbcPrint" w:hAnsi="AbcPrint"/>
          <w:b/>
          <w:sz w:val="36"/>
          <w:szCs w:val="32"/>
        </w:rPr>
        <w:t>a) Write the animals for these homes.</w:t>
      </w:r>
    </w:p>
    <w:p w:rsidR="00ED551C" w:rsidRPr="00984DEA" w:rsidRDefault="00ED551C" w:rsidP="00ED551C">
      <w:pPr>
        <w:pStyle w:val="NoSpacing"/>
        <w:numPr>
          <w:ilvl w:val="0"/>
          <w:numId w:val="13"/>
        </w:numPr>
        <w:spacing w:line="360" w:lineRule="auto"/>
        <w:rPr>
          <w:rFonts w:ascii="AbcPrint" w:hAnsi="AbcPrint"/>
          <w:sz w:val="36"/>
          <w:szCs w:val="32"/>
        </w:rPr>
      </w:pPr>
      <w:r w:rsidRPr="00984DEA">
        <w:rPr>
          <w:rFonts w:ascii="AbcPrint" w:hAnsi="AbcPrint"/>
          <w:sz w:val="36"/>
          <w:szCs w:val="32"/>
        </w:rPr>
        <w:t>pigsty ___________________</w:t>
      </w:r>
    </w:p>
    <w:p w:rsidR="00ED551C" w:rsidRDefault="00ED551C" w:rsidP="00ED551C">
      <w:pPr>
        <w:pStyle w:val="NoSpacing"/>
        <w:numPr>
          <w:ilvl w:val="0"/>
          <w:numId w:val="13"/>
        </w:numPr>
        <w:spacing w:line="360" w:lineRule="auto"/>
        <w:rPr>
          <w:rFonts w:ascii="AbcPrint" w:hAnsi="AbcPrint"/>
          <w:sz w:val="36"/>
          <w:szCs w:val="32"/>
        </w:rPr>
      </w:pPr>
      <w:r w:rsidRPr="00984DEA">
        <w:rPr>
          <w:rFonts w:ascii="AbcPrint" w:hAnsi="AbcPrint"/>
          <w:sz w:val="36"/>
          <w:szCs w:val="32"/>
        </w:rPr>
        <w:t>basket ___________________</w:t>
      </w:r>
    </w:p>
    <w:p w:rsidR="00ED551C" w:rsidRPr="005801F6" w:rsidRDefault="00ED551C" w:rsidP="00ED551C">
      <w:pPr>
        <w:pStyle w:val="NoSpacing"/>
        <w:numPr>
          <w:ilvl w:val="0"/>
          <w:numId w:val="13"/>
        </w:numPr>
        <w:spacing w:line="360" w:lineRule="auto"/>
        <w:rPr>
          <w:rFonts w:ascii="AbcPrint" w:hAnsi="AbcPrint"/>
          <w:sz w:val="36"/>
          <w:szCs w:val="32"/>
        </w:rPr>
      </w:pPr>
      <w:r w:rsidRPr="005801F6">
        <w:rPr>
          <w:rFonts w:ascii="AbcPrint" w:hAnsi="AbcPrint"/>
          <w:sz w:val="36"/>
          <w:szCs w:val="32"/>
        </w:rPr>
        <w:t>kraal ___________________</w:t>
      </w:r>
    </w:p>
    <w:p w:rsidR="00ED551C" w:rsidRPr="00984DEA" w:rsidRDefault="00ED551C" w:rsidP="00ED551C">
      <w:pPr>
        <w:pStyle w:val="NoSpacing"/>
        <w:spacing w:line="360" w:lineRule="auto"/>
        <w:ind w:left="360"/>
        <w:rPr>
          <w:rFonts w:ascii="AbcPrint" w:hAnsi="AbcPrint"/>
          <w:sz w:val="36"/>
          <w:szCs w:val="32"/>
        </w:rPr>
      </w:pPr>
      <w:r w:rsidRPr="00984DEA">
        <w:rPr>
          <w:rFonts w:ascii="AbcPrint" w:hAnsi="AbcPrint"/>
          <w:sz w:val="36"/>
          <w:szCs w:val="32"/>
        </w:rPr>
        <w:t>b) How many legs has a cow? __________________________________</w:t>
      </w:r>
      <w:r>
        <w:rPr>
          <w:rFonts w:ascii="AbcPrint" w:hAnsi="AbcPrint"/>
          <w:sz w:val="36"/>
          <w:szCs w:val="32"/>
        </w:rPr>
        <w:t>______________________</w:t>
      </w:r>
    </w:p>
    <w:p w:rsidR="00ED551C" w:rsidRPr="00984DEA" w:rsidRDefault="00ED551C" w:rsidP="00ED551C">
      <w:pPr>
        <w:pStyle w:val="NoSpacing"/>
        <w:numPr>
          <w:ilvl w:val="0"/>
          <w:numId w:val="14"/>
        </w:numPr>
        <w:spacing w:line="360" w:lineRule="auto"/>
        <w:rPr>
          <w:rFonts w:ascii="AbcPrint" w:hAnsi="AbcPrint"/>
          <w:b/>
          <w:sz w:val="36"/>
          <w:szCs w:val="32"/>
          <w:u w:val="thick"/>
        </w:rPr>
      </w:pPr>
      <w:r w:rsidRPr="00984DEA">
        <w:rPr>
          <w:rFonts w:ascii="AbcPrint" w:hAnsi="AbcPrint"/>
          <w:b/>
          <w:sz w:val="36"/>
          <w:szCs w:val="32"/>
          <w:u w:val="thick"/>
        </w:rPr>
        <w:t>Underline the means for road transport.</w:t>
      </w:r>
    </w:p>
    <w:p w:rsidR="00ED551C" w:rsidRPr="00984DEA" w:rsidRDefault="00ED551C" w:rsidP="00ED551C">
      <w:pPr>
        <w:pStyle w:val="NoSpacing"/>
        <w:spacing w:line="360" w:lineRule="auto"/>
        <w:ind w:left="360"/>
        <w:rPr>
          <w:rFonts w:ascii="AbcPrint" w:hAnsi="AbcPrint"/>
          <w:sz w:val="36"/>
          <w:szCs w:val="32"/>
        </w:rPr>
      </w:pPr>
      <w:proofErr w:type="gramStart"/>
      <w:r w:rsidRPr="00984DEA">
        <w:rPr>
          <w:rFonts w:ascii="AbcPrint" w:hAnsi="AbcPrint"/>
          <w:sz w:val="36"/>
          <w:szCs w:val="32"/>
        </w:rPr>
        <w:t>boat</w:t>
      </w:r>
      <w:proofErr w:type="gramEnd"/>
      <w:r w:rsidRPr="00984DEA">
        <w:rPr>
          <w:rFonts w:ascii="AbcPrint" w:hAnsi="AbcPrint"/>
          <w:sz w:val="36"/>
          <w:szCs w:val="32"/>
        </w:rPr>
        <w:t xml:space="preserve">   lorry     ship     car    bus    train</w:t>
      </w:r>
    </w:p>
    <w:p w:rsidR="00ED551C" w:rsidRPr="00984DEA" w:rsidRDefault="00ED551C" w:rsidP="00ED551C">
      <w:pPr>
        <w:pStyle w:val="NoSpacing"/>
        <w:numPr>
          <w:ilvl w:val="0"/>
          <w:numId w:val="14"/>
        </w:numPr>
        <w:spacing w:line="360" w:lineRule="auto"/>
        <w:rPr>
          <w:rFonts w:ascii="AbcPrint" w:hAnsi="AbcPrint"/>
          <w:b/>
          <w:sz w:val="36"/>
          <w:szCs w:val="32"/>
        </w:rPr>
      </w:pPr>
      <w:r w:rsidRPr="00984DEA">
        <w:rPr>
          <w:rFonts w:ascii="AbcPrint" w:hAnsi="AbcPrint"/>
          <w:noProof/>
          <w:sz w:val="36"/>
          <w:szCs w:val="32"/>
        </w:rPr>
        <w:drawing>
          <wp:anchor distT="0" distB="0" distL="114300" distR="114300" simplePos="0" relativeHeight="251682816" behindDoc="0" locked="0" layoutInCell="1" allowOverlap="1" wp14:anchorId="1D2B5E4B" wp14:editId="23CD3705">
            <wp:simplePos x="0" y="0"/>
            <wp:positionH relativeFrom="column">
              <wp:posOffset>4438650</wp:posOffset>
            </wp:positionH>
            <wp:positionV relativeFrom="paragraph">
              <wp:posOffset>194945</wp:posOffset>
            </wp:positionV>
            <wp:extent cx="1857375" cy="759265"/>
            <wp:effectExtent l="0" t="0" r="0" b="3175"/>
            <wp:wrapNone/>
            <wp:docPr id="16" name="Picture 16" descr="D:\BECKY\images\DISAN PICS\pics\eyes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ECKY\images\DISAN PICS\pics\eyes d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3" t="11765" r="-5743" b="17058"/>
                    <a:stretch/>
                  </pic:blipFill>
                  <pic:spPr bwMode="auto">
                    <a:xfrm>
                      <a:off x="0" y="0"/>
                      <a:ext cx="1857375" cy="7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DEA">
        <w:rPr>
          <w:noProof/>
          <w:sz w:val="24"/>
        </w:rPr>
        <w:drawing>
          <wp:anchor distT="0" distB="0" distL="114300" distR="114300" simplePos="0" relativeHeight="251681792" behindDoc="0" locked="0" layoutInCell="1" allowOverlap="1" wp14:anchorId="12C47124" wp14:editId="15354002">
            <wp:simplePos x="0" y="0"/>
            <wp:positionH relativeFrom="column">
              <wp:posOffset>371475</wp:posOffset>
            </wp:positionH>
            <wp:positionV relativeFrom="paragraph">
              <wp:posOffset>311150</wp:posOffset>
            </wp:positionV>
            <wp:extent cx="1257300" cy="878840"/>
            <wp:effectExtent l="19050" t="0" r="0" b="0"/>
            <wp:wrapNone/>
            <wp:docPr id="586" name="Picture 586" descr="ANd9GcTMjfjTA0ufViRrtvYA3jVRkuOuXQBE-kxkAmeVLwLAv6XAxK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ANd9GcTMjfjTA0ufViRrtvYA3jVRkuOuXQBE-kxkAmeVLwLAv6XAxK1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1191" r="30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7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4DEA">
        <w:rPr>
          <w:rFonts w:ascii="AbcPrint" w:hAnsi="AbcPrint"/>
          <w:b/>
          <w:sz w:val="36"/>
          <w:szCs w:val="32"/>
        </w:rPr>
        <w:t>Name these gifts on your body.</w:t>
      </w:r>
    </w:p>
    <w:p w:rsidR="00ED551C" w:rsidRPr="00984DEA" w:rsidRDefault="00ED551C" w:rsidP="00ED551C">
      <w:pPr>
        <w:pStyle w:val="NoSpacing"/>
        <w:spacing w:line="360" w:lineRule="auto"/>
        <w:ind w:left="360"/>
        <w:rPr>
          <w:rFonts w:ascii="AbcPrint" w:hAnsi="AbcPrint"/>
          <w:sz w:val="36"/>
          <w:szCs w:val="32"/>
        </w:rPr>
      </w:pPr>
    </w:p>
    <w:p w:rsidR="00ED551C" w:rsidRPr="00984DEA" w:rsidRDefault="00ED551C" w:rsidP="00ED551C">
      <w:pPr>
        <w:pStyle w:val="NoSpacing"/>
        <w:spacing w:line="360" w:lineRule="auto"/>
        <w:ind w:left="360"/>
        <w:rPr>
          <w:rFonts w:ascii="AbcPrint" w:hAnsi="AbcPrint"/>
          <w:sz w:val="36"/>
          <w:szCs w:val="32"/>
        </w:rPr>
      </w:pPr>
    </w:p>
    <w:p w:rsidR="00ED551C" w:rsidRPr="00984DEA" w:rsidRDefault="00ED551C" w:rsidP="00ED551C">
      <w:pPr>
        <w:pStyle w:val="NoSpacing"/>
        <w:spacing w:line="360" w:lineRule="auto"/>
        <w:ind w:left="360"/>
        <w:rPr>
          <w:rFonts w:ascii="AbcPrint" w:hAnsi="AbcPrint"/>
          <w:sz w:val="36"/>
          <w:szCs w:val="32"/>
        </w:rPr>
      </w:pPr>
      <w:r w:rsidRPr="00984DEA">
        <w:rPr>
          <w:rFonts w:ascii="AbcPrint" w:hAnsi="AbcPrint"/>
          <w:sz w:val="36"/>
          <w:szCs w:val="32"/>
        </w:rPr>
        <w:t>________</w:t>
      </w:r>
      <w:r>
        <w:rPr>
          <w:rFonts w:ascii="AbcPrint" w:hAnsi="AbcPrint"/>
          <w:sz w:val="36"/>
          <w:szCs w:val="32"/>
        </w:rPr>
        <w:t xml:space="preserve">___________________  </w:t>
      </w:r>
      <w:r w:rsidRPr="00984DEA">
        <w:rPr>
          <w:rFonts w:ascii="AbcPrint" w:hAnsi="AbcPrint"/>
          <w:sz w:val="36"/>
          <w:szCs w:val="32"/>
        </w:rPr>
        <w:t xml:space="preserve">             ___________________</w:t>
      </w:r>
    </w:p>
    <w:p w:rsidR="00D10A09" w:rsidRDefault="00D10A09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ED551C" w:rsidRDefault="00ED551C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</w:p>
    <w:p w:rsidR="00ED551C" w:rsidRPr="00E81DE5" w:rsidRDefault="00ED551C" w:rsidP="000C4198">
      <w:pPr>
        <w:pStyle w:val="NoSpacing"/>
        <w:spacing w:line="360" w:lineRule="auto"/>
        <w:rPr>
          <w:rFonts w:ascii="AbcPrint" w:hAnsi="AbcPrint"/>
          <w:sz w:val="32"/>
          <w:szCs w:val="32"/>
        </w:rPr>
      </w:pPr>
      <w:bookmarkStart w:id="0" w:name="_GoBack"/>
      <w:bookmarkEnd w:id="0"/>
    </w:p>
    <w:p w:rsidR="007F155E" w:rsidRPr="006D1770" w:rsidRDefault="00E81DE5" w:rsidP="006D1770">
      <w:pPr>
        <w:tabs>
          <w:tab w:val="left" w:pos="3495"/>
        </w:tabs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***END</w:t>
      </w:r>
      <w:r w:rsidR="009D7B9C">
        <w:rPr>
          <w:rFonts w:ascii="Century Gothic" w:hAnsi="Century Gothic"/>
          <w:b/>
          <w:sz w:val="36"/>
          <w:szCs w:val="36"/>
        </w:rPr>
        <w:t>***</w:t>
      </w:r>
    </w:p>
    <w:sectPr w:rsidR="007F155E" w:rsidRPr="006D1770" w:rsidSect="00856EE2">
      <w:footerReference w:type="default" r:id="rId18"/>
      <w:pgSz w:w="12240" w:h="15840"/>
      <w:pgMar w:top="90" w:right="450" w:bottom="90" w:left="99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00D" w:rsidRDefault="001E100D" w:rsidP="00856EE2">
      <w:pPr>
        <w:spacing w:after="0" w:line="240" w:lineRule="auto"/>
      </w:pPr>
      <w:r>
        <w:separator/>
      </w:r>
    </w:p>
  </w:endnote>
  <w:endnote w:type="continuationSeparator" w:id="0">
    <w:p w:rsidR="001E100D" w:rsidRDefault="001E100D" w:rsidP="0085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131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EE2" w:rsidRDefault="00856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5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56EE2" w:rsidRDefault="00856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00D" w:rsidRDefault="001E100D" w:rsidP="00856EE2">
      <w:pPr>
        <w:spacing w:after="0" w:line="240" w:lineRule="auto"/>
      </w:pPr>
      <w:r>
        <w:separator/>
      </w:r>
    </w:p>
  </w:footnote>
  <w:footnote w:type="continuationSeparator" w:id="0">
    <w:p w:rsidR="001E100D" w:rsidRDefault="001E100D" w:rsidP="0085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3621"/>
    <w:multiLevelType w:val="hybridMultilevel"/>
    <w:tmpl w:val="71EE3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F1F0A"/>
    <w:multiLevelType w:val="hybridMultilevel"/>
    <w:tmpl w:val="03F64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0619F"/>
    <w:multiLevelType w:val="hybridMultilevel"/>
    <w:tmpl w:val="856CD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41352"/>
    <w:multiLevelType w:val="hybridMultilevel"/>
    <w:tmpl w:val="E1529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08083E"/>
    <w:multiLevelType w:val="hybridMultilevel"/>
    <w:tmpl w:val="6F8CE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E06AA"/>
    <w:multiLevelType w:val="hybridMultilevel"/>
    <w:tmpl w:val="D20CA68E"/>
    <w:lvl w:ilvl="0" w:tplc="24567AEA">
      <w:start w:val="1"/>
      <w:numFmt w:val="lowerLetter"/>
      <w:suff w:val="space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4FCC0300"/>
    <w:multiLevelType w:val="hybridMultilevel"/>
    <w:tmpl w:val="98B617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9C5380"/>
    <w:multiLevelType w:val="hybridMultilevel"/>
    <w:tmpl w:val="A51EEB12"/>
    <w:lvl w:ilvl="0" w:tplc="02C49C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A43962"/>
    <w:multiLevelType w:val="hybridMultilevel"/>
    <w:tmpl w:val="D2604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20C5D"/>
    <w:multiLevelType w:val="hybridMultilevel"/>
    <w:tmpl w:val="60FC3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37E16"/>
    <w:multiLevelType w:val="hybridMultilevel"/>
    <w:tmpl w:val="6158E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3E2C8E"/>
    <w:multiLevelType w:val="hybridMultilevel"/>
    <w:tmpl w:val="732843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6BF6144"/>
    <w:multiLevelType w:val="hybridMultilevel"/>
    <w:tmpl w:val="BC9C4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F0E2A"/>
    <w:multiLevelType w:val="hybridMultilevel"/>
    <w:tmpl w:val="CC7C4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8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9"/>
  </w:num>
  <w:num w:numId="10">
    <w:abstractNumId w:val="11"/>
  </w:num>
  <w:num w:numId="11">
    <w:abstractNumId w:val="0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B"/>
    <w:rsid w:val="000703B3"/>
    <w:rsid w:val="000C4198"/>
    <w:rsid w:val="001367BD"/>
    <w:rsid w:val="00142C0B"/>
    <w:rsid w:val="0015158E"/>
    <w:rsid w:val="00176E15"/>
    <w:rsid w:val="001C709A"/>
    <w:rsid w:val="001E100D"/>
    <w:rsid w:val="0020546C"/>
    <w:rsid w:val="00233D95"/>
    <w:rsid w:val="002E4D5E"/>
    <w:rsid w:val="002F016F"/>
    <w:rsid w:val="002F0D29"/>
    <w:rsid w:val="00317A77"/>
    <w:rsid w:val="00322D78"/>
    <w:rsid w:val="0033233E"/>
    <w:rsid w:val="00367F2E"/>
    <w:rsid w:val="00386E30"/>
    <w:rsid w:val="003F68BE"/>
    <w:rsid w:val="00412237"/>
    <w:rsid w:val="004D0A23"/>
    <w:rsid w:val="004D25E6"/>
    <w:rsid w:val="005140C3"/>
    <w:rsid w:val="005156B6"/>
    <w:rsid w:val="00524922"/>
    <w:rsid w:val="00543E4D"/>
    <w:rsid w:val="00585148"/>
    <w:rsid w:val="00623116"/>
    <w:rsid w:val="006452EF"/>
    <w:rsid w:val="006C08BD"/>
    <w:rsid w:val="006D1770"/>
    <w:rsid w:val="006E72B9"/>
    <w:rsid w:val="00721F91"/>
    <w:rsid w:val="00770FD2"/>
    <w:rsid w:val="00780D34"/>
    <w:rsid w:val="007B5F6E"/>
    <w:rsid w:val="007F155E"/>
    <w:rsid w:val="0080030C"/>
    <w:rsid w:val="00802F96"/>
    <w:rsid w:val="00816948"/>
    <w:rsid w:val="00843242"/>
    <w:rsid w:val="00851F37"/>
    <w:rsid w:val="00856EE2"/>
    <w:rsid w:val="008907AE"/>
    <w:rsid w:val="00956026"/>
    <w:rsid w:val="009649D6"/>
    <w:rsid w:val="00990398"/>
    <w:rsid w:val="009D7B9C"/>
    <w:rsid w:val="00A4569C"/>
    <w:rsid w:val="00A8506E"/>
    <w:rsid w:val="00AD21A7"/>
    <w:rsid w:val="00AE5619"/>
    <w:rsid w:val="00B107EE"/>
    <w:rsid w:val="00C02E59"/>
    <w:rsid w:val="00C2759C"/>
    <w:rsid w:val="00C75D95"/>
    <w:rsid w:val="00C85A96"/>
    <w:rsid w:val="00C91AF5"/>
    <w:rsid w:val="00D03F77"/>
    <w:rsid w:val="00D10A09"/>
    <w:rsid w:val="00D87068"/>
    <w:rsid w:val="00DC4D40"/>
    <w:rsid w:val="00E171AD"/>
    <w:rsid w:val="00E3519B"/>
    <w:rsid w:val="00E44773"/>
    <w:rsid w:val="00E81DE5"/>
    <w:rsid w:val="00E92010"/>
    <w:rsid w:val="00E93EF5"/>
    <w:rsid w:val="00ED551C"/>
    <w:rsid w:val="00F249DB"/>
    <w:rsid w:val="00F53420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C647B2-D4E3-4885-9FEF-0E81FE3E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7E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2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0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E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56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EE2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386E3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CKY\EXAMS%202022\MID%20TERM%20II%20EXTERNAL\P.1\P.1%20ENGLISH%20%20edited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P.1 ENGLISH  edited 2</Template>
  <TotalTime>49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47</cp:revision>
  <dcterms:created xsi:type="dcterms:W3CDTF">2022-06-30T16:47:00Z</dcterms:created>
  <dcterms:modified xsi:type="dcterms:W3CDTF">2023-01-25T23:29:00Z</dcterms:modified>
</cp:coreProperties>
</file>